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B0F8" w14:textId="530C8B63" w:rsidR="009B4EED" w:rsidRDefault="009B4EED" w:rsidP="009B4EED">
      <w:pPr>
        <w:pStyle w:val="Heading2"/>
      </w:pPr>
    </w:p>
    <w:p w14:paraId="3C4BC2EE" w14:textId="3987F800" w:rsidR="009B4EED" w:rsidRDefault="009B4EED" w:rsidP="009B4EED">
      <w:pPr>
        <w:pStyle w:val="Heading2"/>
      </w:pPr>
    </w:p>
    <w:p w14:paraId="4181FE14" w14:textId="00A855AE" w:rsidR="009B4EED" w:rsidRDefault="009B4EED" w:rsidP="009B4EED">
      <w:pPr>
        <w:pStyle w:val="Heading2"/>
      </w:pPr>
    </w:p>
    <w:p w14:paraId="32FD1909" w14:textId="1AB91108" w:rsidR="009B4EED" w:rsidRDefault="00A3296B" w:rsidP="009B4EED">
      <w:r w:rsidRPr="00F51776">
        <w:rPr>
          <w:noProof/>
          <w:lang w:eastAsia="en-GB"/>
        </w:rPr>
        <mc:AlternateContent>
          <mc:Choice Requires="wps">
            <w:drawing>
              <wp:anchor distT="45720" distB="45720" distL="114300" distR="114300" simplePos="0" relativeHeight="251659264" behindDoc="0" locked="0" layoutInCell="1" allowOverlap="1" wp14:anchorId="34BBA833" wp14:editId="48CF2F68">
                <wp:simplePos x="0" y="0"/>
                <wp:positionH relativeFrom="margin">
                  <wp:align>right</wp:align>
                </wp:positionH>
                <wp:positionV relativeFrom="paragraph">
                  <wp:posOffset>335701</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Fundamental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BA833" id="_x0000_t202" coordsize="21600,21600" o:spt="202" path="m,l,21600r21600,l21600,xe">
                <v:stroke joinstyle="miter"/>
                <v:path gradientshapeok="t" o:connecttype="rect"/>
              </v:shapetype>
              <v:shape id="Text Box 2" o:spid="_x0000_s1026" type="#_x0000_t202" style="position:absolute;margin-left:400.3pt;margin-top:26.45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" stroked="f">
                <v:textbo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Fundamental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v:textbox>
                <w10:wrap type="square" anchorx="margin"/>
              </v:shape>
            </w:pict>
          </mc:Fallback>
        </mc:AlternateContent>
      </w:r>
    </w:p>
    <w:p w14:paraId="32B64AF5" w14:textId="44C6D3D3" w:rsidR="009B4EED" w:rsidRDefault="009B4EED" w:rsidP="009B4EED"/>
    <w:p w14:paraId="30EFC73A" w14:textId="6139C95E" w:rsidR="009B4EED" w:rsidRDefault="00BB465F" w:rsidP="00E1449A">
      <w:r w:rsidRPr="00E1449A">
        <w:rPr>
          <w:rFonts w:ascii="Montserrat" w:hAnsi="Montserrat"/>
          <w:b/>
          <w:bCs/>
        </w:rPr>
        <w:t>Last revision</w:t>
      </w:r>
      <w:r w:rsidR="009B4EED" w:rsidRPr="00E1449A">
        <w:rPr>
          <w:rFonts w:ascii="Montserrat" w:hAnsi="Montserrat"/>
          <w:b/>
          <w:bCs/>
        </w:rPr>
        <w:t>:</w:t>
      </w:r>
      <w:r w:rsidR="009B4EED" w:rsidRPr="00A758D9">
        <w:rPr>
          <w:rFonts w:ascii="Montserrat" w:hAnsi="Montserrat"/>
        </w:rPr>
        <w:t xml:space="preserve"> </w:t>
      </w:r>
      <w:r w:rsidR="00671BE8">
        <w:rPr>
          <w:rFonts w:ascii="Montserrat" w:hAnsi="Montserrat"/>
        </w:rPr>
        <w:t>January</w:t>
      </w:r>
      <w:r w:rsidR="00587952">
        <w:rPr>
          <w:rFonts w:ascii="Montserrat" w:hAnsi="Montserrat"/>
        </w:rPr>
        <w:t xml:space="preserve"> </w:t>
      </w:r>
      <w:r w:rsidR="009B4EED" w:rsidRPr="00A758D9">
        <w:rPr>
          <w:rFonts w:ascii="Montserrat" w:hAnsi="Montserrat"/>
        </w:rPr>
        <w:t>20</w:t>
      </w:r>
      <w:r w:rsidR="000F2423">
        <w:rPr>
          <w:rFonts w:ascii="Montserrat" w:hAnsi="Montserrat"/>
        </w:rPr>
        <w:t>2</w:t>
      </w:r>
      <w:r w:rsidR="00671BE8">
        <w:rPr>
          <w:rFonts w:ascii="Montserrat" w:hAnsi="Montserrat"/>
        </w:rPr>
        <w:t>1</w:t>
      </w:r>
      <w:r w:rsidR="005A5CD6">
        <w:rPr>
          <w:rFonts w:ascii="Montserrat" w:hAnsi="Montserrat"/>
        </w:rPr>
        <w:t xml:space="preserve"> by NJ</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116DC892" w14:textId="14333AE2" w:rsidR="00DD276D" w:rsidRDefault="00DD276D" w:rsidP="009B4EED">
      <w:pPr>
        <w:tabs>
          <w:tab w:val="left" w:pos="1395"/>
        </w:tabs>
        <w:rPr>
          <w:rFonts w:ascii="Krana Fat B" w:hAnsi="Krana Fat B"/>
          <w:color w:val="004050"/>
          <w:sz w:val="52"/>
          <w:szCs w:val="52"/>
        </w:rPr>
      </w:pPr>
    </w:p>
    <w:p w14:paraId="0C66AB60" w14:textId="77777777" w:rsidR="008577D1" w:rsidRDefault="008577D1"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65D9B261" w14:textId="0919D878" w:rsidR="00690E12"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61365485" w:history="1">
        <w:r w:rsidR="00690E12" w:rsidRPr="00787D7D">
          <w:rPr>
            <w:rStyle w:val="Hyperlink"/>
            <w:noProof/>
          </w:rPr>
          <w:t>Introduction</w:t>
        </w:r>
        <w:r w:rsidR="00690E12">
          <w:rPr>
            <w:noProof/>
            <w:webHidden/>
          </w:rPr>
          <w:tab/>
        </w:r>
        <w:r w:rsidR="00690E12">
          <w:rPr>
            <w:noProof/>
            <w:webHidden/>
          </w:rPr>
          <w:fldChar w:fldCharType="begin"/>
        </w:r>
        <w:r w:rsidR="00690E12">
          <w:rPr>
            <w:noProof/>
            <w:webHidden/>
          </w:rPr>
          <w:instrText xml:space="preserve"> PAGEREF _Toc61365485 \h </w:instrText>
        </w:r>
        <w:r w:rsidR="00690E12">
          <w:rPr>
            <w:noProof/>
            <w:webHidden/>
          </w:rPr>
        </w:r>
        <w:r w:rsidR="00690E12">
          <w:rPr>
            <w:noProof/>
            <w:webHidden/>
          </w:rPr>
          <w:fldChar w:fldCharType="separate"/>
        </w:r>
        <w:r w:rsidR="00690E12">
          <w:rPr>
            <w:noProof/>
            <w:webHidden/>
          </w:rPr>
          <w:t>3</w:t>
        </w:r>
        <w:r w:rsidR="00690E12">
          <w:rPr>
            <w:noProof/>
            <w:webHidden/>
          </w:rPr>
          <w:fldChar w:fldCharType="end"/>
        </w:r>
      </w:hyperlink>
    </w:p>
    <w:p w14:paraId="6B9D1B50" w14:textId="0D843611"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6" w:history="1">
        <w:r w:rsidRPr="00787D7D">
          <w:rPr>
            <w:rStyle w:val="Hyperlink"/>
            <w:noProof/>
          </w:rPr>
          <w:t>Objective</w:t>
        </w:r>
        <w:r>
          <w:rPr>
            <w:noProof/>
            <w:webHidden/>
          </w:rPr>
          <w:tab/>
        </w:r>
        <w:r>
          <w:rPr>
            <w:noProof/>
            <w:webHidden/>
          </w:rPr>
          <w:fldChar w:fldCharType="begin"/>
        </w:r>
        <w:r>
          <w:rPr>
            <w:noProof/>
            <w:webHidden/>
          </w:rPr>
          <w:instrText xml:space="preserve"> PAGEREF _Toc61365486 \h </w:instrText>
        </w:r>
        <w:r>
          <w:rPr>
            <w:noProof/>
            <w:webHidden/>
          </w:rPr>
        </w:r>
        <w:r>
          <w:rPr>
            <w:noProof/>
            <w:webHidden/>
          </w:rPr>
          <w:fldChar w:fldCharType="separate"/>
        </w:r>
        <w:r>
          <w:rPr>
            <w:noProof/>
            <w:webHidden/>
          </w:rPr>
          <w:t>3</w:t>
        </w:r>
        <w:r>
          <w:rPr>
            <w:noProof/>
            <w:webHidden/>
          </w:rPr>
          <w:fldChar w:fldCharType="end"/>
        </w:r>
      </w:hyperlink>
    </w:p>
    <w:p w14:paraId="052DB15F" w14:textId="4278180E"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7" w:history="1">
        <w:r w:rsidRPr="00787D7D">
          <w:rPr>
            <w:rStyle w:val="Hyperlink"/>
            <w:noProof/>
          </w:rPr>
          <w:t>Domain</w:t>
        </w:r>
        <w:r>
          <w:rPr>
            <w:noProof/>
            <w:webHidden/>
          </w:rPr>
          <w:tab/>
        </w:r>
        <w:r>
          <w:rPr>
            <w:noProof/>
            <w:webHidden/>
          </w:rPr>
          <w:fldChar w:fldCharType="begin"/>
        </w:r>
        <w:r>
          <w:rPr>
            <w:noProof/>
            <w:webHidden/>
          </w:rPr>
          <w:instrText xml:space="preserve"> PAGEREF _Toc61365487 \h </w:instrText>
        </w:r>
        <w:r>
          <w:rPr>
            <w:noProof/>
            <w:webHidden/>
          </w:rPr>
        </w:r>
        <w:r>
          <w:rPr>
            <w:noProof/>
            <w:webHidden/>
          </w:rPr>
          <w:fldChar w:fldCharType="separate"/>
        </w:r>
        <w:r>
          <w:rPr>
            <w:noProof/>
            <w:webHidden/>
          </w:rPr>
          <w:t>4</w:t>
        </w:r>
        <w:r>
          <w:rPr>
            <w:noProof/>
            <w:webHidden/>
          </w:rPr>
          <w:fldChar w:fldCharType="end"/>
        </w:r>
      </w:hyperlink>
    </w:p>
    <w:p w14:paraId="44FA2CCE" w14:textId="4C04294B"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8" w:history="1">
        <w:r w:rsidRPr="00787D7D">
          <w:rPr>
            <w:rStyle w:val="Hyperlink"/>
            <w:noProof/>
          </w:rPr>
          <w:t>Scope</w:t>
        </w:r>
        <w:r>
          <w:rPr>
            <w:noProof/>
            <w:webHidden/>
          </w:rPr>
          <w:tab/>
        </w:r>
        <w:r>
          <w:rPr>
            <w:noProof/>
            <w:webHidden/>
          </w:rPr>
          <w:fldChar w:fldCharType="begin"/>
        </w:r>
        <w:r>
          <w:rPr>
            <w:noProof/>
            <w:webHidden/>
          </w:rPr>
          <w:instrText xml:space="preserve"> PAGEREF _Toc61365488 \h </w:instrText>
        </w:r>
        <w:r>
          <w:rPr>
            <w:noProof/>
            <w:webHidden/>
          </w:rPr>
        </w:r>
        <w:r>
          <w:rPr>
            <w:noProof/>
            <w:webHidden/>
          </w:rPr>
          <w:fldChar w:fldCharType="separate"/>
        </w:r>
        <w:r>
          <w:rPr>
            <w:noProof/>
            <w:webHidden/>
          </w:rPr>
          <w:t>5</w:t>
        </w:r>
        <w:r>
          <w:rPr>
            <w:noProof/>
            <w:webHidden/>
          </w:rPr>
          <w:fldChar w:fldCharType="end"/>
        </w:r>
      </w:hyperlink>
    </w:p>
    <w:p w14:paraId="4C95A384" w14:textId="71F74C67"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9" w:history="1">
        <w:r w:rsidRPr="00787D7D">
          <w:rPr>
            <w:rStyle w:val="Hyperlink"/>
            <w:noProof/>
          </w:rPr>
          <w:t>Constraints</w:t>
        </w:r>
        <w:r>
          <w:rPr>
            <w:noProof/>
            <w:webHidden/>
          </w:rPr>
          <w:tab/>
        </w:r>
        <w:r>
          <w:rPr>
            <w:noProof/>
            <w:webHidden/>
          </w:rPr>
          <w:fldChar w:fldCharType="begin"/>
        </w:r>
        <w:r>
          <w:rPr>
            <w:noProof/>
            <w:webHidden/>
          </w:rPr>
          <w:instrText xml:space="preserve"> PAGEREF _Toc61365489 \h </w:instrText>
        </w:r>
        <w:r>
          <w:rPr>
            <w:noProof/>
            <w:webHidden/>
          </w:rPr>
        </w:r>
        <w:r>
          <w:rPr>
            <w:noProof/>
            <w:webHidden/>
          </w:rPr>
          <w:fldChar w:fldCharType="separate"/>
        </w:r>
        <w:r>
          <w:rPr>
            <w:noProof/>
            <w:webHidden/>
          </w:rPr>
          <w:t>6</w:t>
        </w:r>
        <w:r>
          <w:rPr>
            <w:noProof/>
            <w:webHidden/>
          </w:rPr>
          <w:fldChar w:fldCharType="end"/>
        </w:r>
      </w:hyperlink>
    </w:p>
    <w:p w14:paraId="23AEE023" w14:textId="1C21695C"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90" w:history="1">
        <w:r w:rsidRPr="00787D7D">
          <w:rPr>
            <w:rStyle w:val="Hyperlink"/>
            <w:noProof/>
          </w:rPr>
          <w:t>Deliverable</w:t>
        </w:r>
        <w:r>
          <w:rPr>
            <w:noProof/>
            <w:webHidden/>
          </w:rPr>
          <w:tab/>
        </w:r>
        <w:r>
          <w:rPr>
            <w:noProof/>
            <w:webHidden/>
          </w:rPr>
          <w:fldChar w:fldCharType="begin"/>
        </w:r>
        <w:r>
          <w:rPr>
            <w:noProof/>
            <w:webHidden/>
          </w:rPr>
          <w:instrText xml:space="preserve"> PAGEREF _Toc61365490 \h </w:instrText>
        </w:r>
        <w:r>
          <w:rPr>
            <w:noProof/>
            <w:webHidden/>
          </w:rPr>
        </w:r>
        <w:r>
          <w:rPr>
            <w:noProof/>
            <w:webHidden/>
          </w:rPr>
          <w:fldChar w:fldCharType="separate"/>
        </w:r>
        <w:r>
          <w:rPr>
            <w:noProof/>
            <w:webHidden/>
          </w:rPr>
          <w:t>6</w:t>
        </w:r>
        <w:r>
          <w:rPr>
            <w:noProof/>
            <w:webHidden/>
          </w:rPr>
          <w:fldChar w:fldCharType="end"/>
        </w:r>
      </w:hyperlink>
    </w:p>
    <w:p w14:paraId="06D968BF" w14:textId="454037FD"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91" w:history="1">
        <w:r w:rsidRPr="00787D7D">
          <w:rPr>
            <w:rStyle w:val="Hyperlink"/>
            <w:noProof/>
          </w:rPr>
          <w:t>Deliverables Checklist (MVP)</w:t>
        </w:r>
        <w:r>
          <w:rPr>
            <w:noProof/>
            <w:webHidden/>
          </w:rPr>
          <w:tab/>
        </w:r>
        <w:r>
          <w:rPr>
            <w:noProof/>
            <w:webHidden/>
          </w:rPr>
          <w:fldChar w:fldCharType="begin"/>
        </w:r>
        <w:r>
          <w:rPr>
            <w:noProof/>
            <w:webHidden/>
          </w:rPr>
          <w:instrText xml:space="preserve"> PAGEREF _Toc61365491 \h </w:instrText>
        </w:r>
        <w:r>
          <w:rPr>
            <w:noProof/>
            <w:webHidden/>
          </w:rPr>
        </w:r>
        <w:r>
          <w:rPr>
            <w:noProof/>
            <w:webHidden/>
          </w:rPr>
          <w:fldChar w:fldCharType="separate"/>
        </w:r>
        <w:r>
          <w:rPr>
            <w:noProof/>
            <w:webHidden/>
          </w:rPr>
          <w:t>7</w:t>
        </w:r>
        <w:r>
          <w:rPr>
            <w:noProof/>
            <w:webHidden/>
          </w:rPr>
          <w:fldChar w:fldCharType="end"/>
        </w:r>
      </w:hyperlink>
    </w:p>
    <w:p w14:paraId="5D942C8B" w14:textId="6F120369"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2" w:history="1">
        <w:r w:rsidRPr="00787D7D">
          <w:rPr>
            <w:rStyle w:val="Hyperlink"/>
            <w:noProof/>
          </w:rPr>
          <w:t>Codebase</w:t>
        </w:r>
        <w:r>
          <w:rPr>
            <w:noProof/>
            <w:webHidden/>
          </w:rPr>
          <w:tab/>
        </w:r>
        <w:r>
          <w:rPr>
            <w:noProof/>
            <w:webHidden/>
          </w:rPr>
          <w:fldChar w:fldCharType="begin"/>
        </w:r>
        <w:r>
          <w:rPr>
            <w:noProof/>
            <w:webHidden/>
          </w:rPr>
          <w:instrText xml:space="preserve"> PAGEREF _Toc61365492 \h </w:instrText>
        </w:r>
        <w:r>
          <w:rPr>
            <w:noProof/>
            <w:webHidden/>
          </w:rPr>
        </w:r>
        <w:r>
          <w:rPr>
            <w:noProof/>
            <w:webHidden/>
          </w:rPr>
          <w:fldChar w:fldCharType="separate"/>
        </w:r>
        <w:r>
          <w:rPr>
            <w:noProof/>
            <w:webHidden/>
          </w:rPr>
          <w:t>7</w:t>
        </w:r>
        <w:r>
          <w:rPr>
            <w:noProof/>
            <w:webHidden/>
          </w:rPr>
          <w:fldChar w:fldCharType="end"/>
        </w:r>
      </w:hyperlink>
    </w:p>
    <w:p w14:paraId="187DC370" w14:textId="73617BBC"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3" w:history="1">
        <w:r w:rsidRPr="00787D7D">
          <w:rPr>
            <w:rStyle w:val="Hyperlink"/>
            <w:noProof/>
          </w:rPr>
          <w:t>Testing</w:t>
        </w:r>
        <w:r>
          <w:rPr>
            <w:noProof/>
            <w:webHidden/>
          </w:rPr>
          <w:tab/>
        </w:r>
        <w:r>
          <w:rPr>
            <w:noProof/>
            <w:webHidden/>
          </w:rPr>
          <w:fldChar w:fldCharType="begin"/>
        </w:r>
        <w:r>
          <w:rPr>
            <w:noProof/>
            <w:webHidden/>
          </w:rPr>
          <w:instrText xml:space="preserve"> PAGEREF _Toc61365493 \h </w:instrText>
        </w:r>
        <w:r>
          <w:rPr>
            <w:noProof/>
            <w:webHidden/>
          </w:rPr>
        </w:r>
        <w:r>
          <w:rPr>
            <w:noProof/>
            <w:webHidden/>
          </w:rPr>
          <w:fldChar w:fldCharType="separate"/>
        </w:r>
        <w:r>
          <w:rPr>
            <w:noProof/>
            <w:webHidden/>
          </w:rPr>
          <w:t>7</w:t>
        </w:r>
        <w:r>
          <w:rPr>
            <w:noProof/>
            <w:webHidden/>
          </w:rPr>
          <w:fldChar w:fldCharType="end"/>
        </w:r>
      </w:hyperlink>
    </w:p>
    <w:p w14:paraId="2BBF6B97" w14:textId="493493E8"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4" w:history="1">
        <w:r w:rsidRPr="00787D7D">
          <w:rPr>
            <w:rStyle w:val="Hyperlink"/>
            <w:noProof/>
          </w:rPr>
          <w:t>Continuous Integration</w:t>
        </w:r>
        <w:r>
          <w:rPr>
            <w:noProof/>
            <w:webHidden/>
          </w:rPr>
          <w:tab/>
        </w:r>
        <w:r>
          <w:rPr>
            <w:noProof/>
            <w:webHidden/>
          </w:rPr>
          <w:fldChar w:fldCharType="begin"/>
        </w:r>
        <w:r>
          <w:rPr>
            <w:noProof/>
            <w:webHidden/>
          </w:rPr>
          <w:instrText xml:space="preserve"> PAGEREF _Toc61365494 \h </w:instrText>
        </w:r>
        <w:r>
          <w:rPr>
            <w:noProof/>
            <w:webHidden/>
          </w:rPr>
        </w:r>
        <w:r>
          <w:rPr>
            <w:noProof/>
            <w:webHidden/>
          </w:rPr>
          <w:fldChar w:fldCharType="separate"/>
        </w:r>
        <w:r>
          <w:rPr>
            <w:noProof/>
            <w:webHidden/>
          </w:rPr>
          <w:t>7</w:t>
        </w:r>
        <w:r>
          <w:rPr>
            <w:noProof/>
            <w:webHidden/>
          </w:rPr>
          <w:fldChar w:fldCharType="end"/>
        </w:r>
      </w:hyperlink>
    </w:p>
    <w:p w14:paraId="698F59C4" w14:textId="6BFA4177"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5" w:history="1">
        <w:r w:rsidRPr="00787D7D">
          <w:rPr>
            <w:rStyle w:val="Hyperlink"/>
            <w:noProof/>
          </w:rPr>
          <w:t>Repository &amp; Documentation</w:t>
        </w:r>
        <w:r>
          <w:rPr>
            <w:noProof/>
            <w:webHidden/>
          </w:rPr>
          <w:tab/>
        </w:r>
        <w:r>
          <w:rPr>
            <w:noProof/>
            <w:webHidden/>
          </w:rPr>
          <w:fldChar w:fldCharType="begin"/>
        </w:r>
        <w:r>
          <w:rPr>
            <w:noProof/>
            <w:webHidden/>
          </w:rPr>
          <w:instrText xml:space="preserve"> PAGEREF _Toc61365495 \h </w:instrText>
        </w:r>
        <w:r>
          <w:rPr>
            <w:noProof/>
            <w:webHidden/>
          </w:rPr>
        </w:r>
        <w:r>
          <w:rPr>
            <w:noProof/>
            <w:webHidden/>
          </w:rPr>
          <w:fldChar w:fldCharType="separate"/>
        </w:r>
        <w:r>
          <w:rPr>
            <w:noProof/>
            <w:webHidden/>
          </w:rPr>
          <w:t>7</w:t>
        </w:r>
        <w:r>
          <w:rPr>
            <w:noProof/>
            <w:webHidden/>
          </w:rPr>
          <w:fldChar w:fldCharType="end"/>
        </w:r>
      </w:hyperlink>
    </w:p>
    <w:p w14:paraId="3B73B335" w14:textId="5A03E2F1"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6" w:history="1">
        <w:r w:rsidRPr="00787D7D">
          <w:rPr>
            <w:rStyle w:val="Hyperlink"/>
            <w:noProof/>
          </w:rPr>
          <w:t>Presentation Guideline (15+5 mins)</w:t>
        </w:r>
        <w:r>
          <w:rPr>
            <w:noProof/>
            <w:webHidden/>
          </w:rPr>
          <w:tab/>
        </w:r>
        <w:r>
          <w:rPr>
            <w:noProof/>
            <w:webHidden/>
          </w:rPr>
          <w:fldChar w:fldCharType="begin"/>
        </w:r>
        <w:r>
          <w:rPr>
            <w:noProof/>
            <w:webHidden/>
          </w:rPr>
          <w:instrText xml:space="preserve"> PAGEREF _Toc61365496 \h </w:instrText>
        </w:r>
        <w:r>
          <w:rPr>
            <w:noProof/>
            <w:webHidden/>
          </w:rPr>
        </w:r>
        <w:r>
          <w:rPr>
            <w:noProof/>
            <w:webHidden/>
          </w:rPr>
          <w:fldChar w:fldCharType="separate"/>
        </w:r>
        <w:r>
          <w:rPr>
            <w:noProof/>
            <w:webHidden/>
          </w:rPr>
          <w:t>7</w:t>
        </w:r>
        <w:r>
          <w:rPr>
            <w:noProof/>
            <w:webHidden/>
          </w:rPr>
          <w:fldChar w:fldCharType="end"/>
        </w:r>
      </w:hyperlink>
    </w:p>
    <w:p w14:paraId="60AECD85" w14:textId="29937C87"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97" w:history="1">
        <w:r w:rsidRPr="00787D7D">
          <w:rPr>
            <w:rStyle w:val="Hyperlink"/>
            <w:noProof/>
          </w:rPr>
          <w:t>Mark Scheme</w:t>
        </w:r>
        <w:r>
          <w:rPr>
            <w:noProof/>
            <w:webHidden/>
          </w:rPr>
          <w:tab/>
        </w:r>
        <w:r>
          <w:rPr>
            <w:noProof/>
            <w:webHidden/>
          </w:rPr>
          <w:fldChar w:fldCharType="begin"/>
        </w:r>
        <w:r>
          <w:rPr>
            <w:noProof/>
            <w:webHidden/>
          </w:rPr>
          <w:instrText xml:space="preserve"> PAGEREF _Toc61365497 \h </w:instrText>
        </w:r>
        <w:r>
          <w:rPr>
            <w:noProof/>
            <w:webHidden/>
          </w:rPr>
        </w:r>
        <w:r>
          <w:rPr>
            <w:noProof/>
            <w:webHidden/>
          </w:rPr>
          <w:fldChar w:fldCharType="separate"/>
        </w:r>
        <w:r>
          <w:rPr>
            <w:noProof/>
            <w:webHidden/>
          </w:rPr>
          <w:t>8</w:t>
        </w:r>
        <w:r>
          <w:rPr>
            <w:noProof/>
            <w:webHidden/>
          </w:rPr>
          <w:fldChar w:fldCharType="end"/>
        </w:r>
      </w:hyperlink>
    </w:p>
    <w:p w14:paraId="2D0F5C48" w14:textId="0BF9BB3B"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8" w:history="1">
        <w:r w:rsidRPr="00787D7D">
          <w:rPr>
            <w:rStyle w:val="Hyperlink"/>
            <w:noProof/>
          </w:rPr>
          <w:t>Programming &amp; Software Development (PROG)</w:t>
        </w:r>
        <w:r>
          <w:rPr>
            <w:noProof/>
            <w:webHidden/>
          </w:rPr>
          <w:tab/>
        </w:r>
        <w:r>
          <w:rPr>
            <w:noProof/>
            <w:webHidden/>
          </w:rPr>
          <w:fldChar w:fldCharType="begin"/>
        </w:r>
        <w:r>
          <w:rPr>
            <w:noProof/>
            <w:webHidden/>
          </w:rPr>
          <w:instrText xml:space="preserve"> PAGEREF _Toc61365498 \h </w:instrText>
        </w:r>
        <w:r>
          <w:rPr>
            <w:noProof/>
            <w:webHidden/>
          </w:rPr>
        </w:r>
        <w:r>
          <w:rPr>
            <w:noProof/>
            <w:webHidden/>
          </w:rPr>
          <w:fldChar w:fldCharType="separate"/>
        </w:r>
        <w:r>
          <w:rPr>
            <w:noProof/>
            <w:webHidden/>
          </w:rPr>
          <w:t>8</w:t>
        </w:r>
        <w:r>
          <w:rPr>
            <w:noProof/>
            <w:webHidden/>
          </w:rPr>
          <w:fldChar w:fldCharType="end"/>
        </w:r>
      </w:hyperlink>
    </w:p>
    <w:p w14:paraId="4153FE63" w14:textId="40287023"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9" w:history="1">
        <w:r w:rsidRPr="00787D7D">
          <w:rPr>
            <w:rStyle w:val="Hyperlink"/>
            <w:noProof/>
          </w:rPr>
          <w:t>Software Design (SWDN)</w:t>
        </w:r>
        <w:r>
          <w:rPr>
            <w:noProof/>
            <w:webHidden/>
          </w:rPr>
          <w:tab/>
        </w:r>
        <w:r>
          <w:rPr>
            <w:noProof/>
            <w:webHidden/>
          </w:rPr>
          <w:fldChar w:fldCharType="begin"/>
        </w:r>
        <w:r>
          <w:rPr>
            <w:noProof/>
            <w:webHidden/>
          </w:rPr>
          <w:instrText xml:space="preserve"> PAGEREF _Toc61365499 \h </w:instrText>
        </w:r>
        <w:r>
          <w:rPr>
            <w:noProof/>
            <w:webHidden/>
          </w:rPr>
        </w:r>
        <w:r>
          <w:rPr>
            <w:noProof/>
            <w:webHidden/>
          </w:rPr>
          <w:fldChar w:fldCharType="separate"/>
        </w:r>
        <w:r>
          <w:rPr>
            <w:noProof/>
            <w:webHidden/>
          </w:rPr>
          <w:t>8</w:t>
        </w:r>
        <w:r>
          <w:rPr>
            <w:noProof/>
            <w:webHidden/>
          </w:rPr>
          <w:fldChar w:fldCharType="end"/>
        </w:r>
      </w:hyperlink>
    </w:p>
    <w:p w14:paraId="4E52F9B3" w14:textId="2B546DC3"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500" w:history="1">
        <w:r w:rsidRPr="00787D7D">
          <w:rPr>
            <w:rStyle w:val="Hyperlink"/>
            <w:noProof/>
          </w:rPr>
          <w:t>Testing (TEST)</w:t>
        </w:r>
        <w:r>
          <w:rPr>
            <w:noProof/>
            <w:webHidden/>
          </w:rPr>
          <w:tab/>
        </w:r>
        <w:r>
          <w:rPr>
            <w:noProof/>
            <w:webHidden/>
          </w:rPr>
          <w:fldChar w:fldCharType="begin"/>
        </w:r>
        <w:r>
          <w:rPr>
            <w:noProof/>
            <w:webHidden/>
          </w:rPr>
          <w:instrText xml:space="preserve"> PAGEREF _Toc61365500 \h </w:instrText>
        </w:r>
        <w:r>
          <w:rPr>
            <w:noProof/>
            <w:webHidden/>
          </w:rPr>
        </w:r>
        <w:r>
          <w:rPr>
            <w:noProof/>
            <w:webHidden/>
          </w:rPr>
          <w:fldChar w:fldCharType="separate"/>
        </w:r>
        <w:r>
          <w:rPr>
            <w:noProof/>
            <w:webHidden/>
          </w:rPr>
          <w:t>8</w:t>
        </w:r>
        <w:r>
          <w:rPr>
            <w:noProof/>
            <w:webHidden/>
          </w:rPr>
          <w:fldChar w:fldCharType="end"/>
        </w:r>
      </w:hyperlink>
    </w:p>
    <w:p w14:paraId="60422AC8" w14:textId="40E09E26"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501" w:history="1">
        <w:r w:rsidRPr="00787D7D">
          <w:rPr>
            <w:rStyle w:val="Hyperlink"/>
            <w:noProof/>
          </w:rPr>
          <w:t>Systems Integration &amp; Build (SINT)</w:t>
        </w:r>
        <w:r>
          <w:rPr>
            <w:noProof/>
            <w:webHidden/>
          </w:rPr>
          <w:tab/>
        </w:r>
        <w:r>
          <w:rPr>
            <w:noProof/>
            <w:webHidden/>
          </w:rPr>
          <w:fldChar w:fldCharType="begin"/>
        </w:r>
        <w:r>
          <w:rPr>
            <w:noProof/>
            <w:webHidden/>
          </w:rPr>
          <w:instrText xml:space="preserve"> PAGEREF _Toc61365501 \h </w:instrText>
        </w:r>
        <w:r>
          <w:rPr>
            <w:noProof/>
            <w:webHidden/>
          </w:rPr>
        </w:r>
        <w:r>
          <w:rPr>
            <w:noProof/>
            <w:webHidden/>
          </w:rPr>
          <w:fldChar w:fldCharType="separate"/>
        </w:r>
        <w:r>
          <w:rPr>
            <w:noProof/>
            <w:webHidden/>
          </w:rPr>
          <w:t>8</w:t>
        </w:r>
        <w:r>
          <w:rPr>
            <w:noProof/>
            <w:webHidden/>
          </w:rPr>
          <w:fldChar w:fldCharType="end"/>
        </w:r>
      </w:hyperlink>
    </w:p>
    <w:p w14:paraId="657023EE" w14:textId="4E2F8765"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502" w:history="1">
        <w:r w:rsidRPr="00787D7D">
          <w:rPr>
            <w:rStyle w:val="Hyperlink"/>
            <w:noProof/>
          </w:rPr>
          <w:t>Marking Procedure</w:t>
        </w:r>
        <w:r>
          <w:rPr>
            <w:noProof/>
            <w:webHidden/>
          </w:rPr>
          <w:tab/>
        </w:r>
        <w:r>
          <w:rPr>
            <w:noProof/>
            <w:webHidden/>
          </w:rPr>
          <w:fldChar w:fldCharType="begin"/>
        </w:r>
        <w:r>
          <w:rPr>
            <w:noProof/>
            <w:webHidden/>
          </w:rPr>
          <w:instrText xml:space="preserve"> PAGEREF _Toc61365502 \h </w:instrText>
        </w:r>
        <w:r>
          <w:rPr>
            <w:noProof/>
            <w:webHidden/>
          </w:rPr>
        </w:r>
        <w:r>
          <w:rPr>
            <w:noProof/>
            <w:webHidden/>
          </w:rPr>
          <w:fldChar w:fldCharType="separate"/>
        </w:r>
        <w:r>
          <w:rPr>
            <w:noProof/>
            <w:webHidden/>
          </w:rPr>
          <w:t>8</w:t>
        </w:r>
        <w:r>
          <w:rPr>
            <w:noProof/>
            <w:webHidden/>
          </w:rPr>
          <w:fldChar w:fldCharType="end"/>
        </w:r>
      </w:hyperlink>
    </w:p>
    <w:p w14:paraId="74B505F4" w14:textId="1A1F432C" w:rsidR="00DD276D" w:rsidRDefault="00DD276D" w:rsidP="00DD276D">
      <w:pPr>
        <w:pStyle w:val="ContentsTitle"/>
      </w:pPr>
      <w:r>
        <w:fldChar w:fldCharType="end"/>
      </w:r>
    </w:p>
    <w:p w14:paraId="5FB264C3" w14:textId="77777777" w:rsidR="00DD276D" w:rsidRDefault="00DD276D" w:rsidP="00DD276D">
      <w:pPr>
        <w:pStyle w:val="ContentsTitle"/>
      </w:pPr>
    </w:p>
    <w:p w14:paraId="5CBE62F1" w14:textId="77777777" w:rsidR="00914D29" w:rsidRDefault="00914D29">
      <w:pPr>
        <w:rPr>
          <w:rFonts w:ascii="Krana Fat B" w:eastAsiaTheme="majorEastAsia" w:hAnsi="Krana Fat B" w:cstheme="majorBidi"/>
          <w:color w:val="004050"/>
          <w:sz w:val="40"/>
          <w:szCs w:val="32"/>
        </w:rPr>
      </w:pPr>
      <w:r>
        <w:br w:type="page"/>
      </w:r>
    </w:p>
    <w:p w14:paraId="402697DD" w14:textId="66FB9635" w:rsidR="00DD276D" w:rsidRPr="00DD276D" w:rsidRDefault="000F2423" w:rsidP="00FC1C23">
      <w:pPr>
        <w:pStyle w:val="Heading1"/>
      </w:pPr>
      <w:bookmarkStart w:id="0" w:name="_Toc61365485"/>
      <w:r w:rsidRPr="000F2423">
        <w:lastRenderedPageBreak/>
        <w:t>Introduction</w:t>
      </w:r>
      <w:bookmarkEnd w:id="0"/>
    </w:p>
    <w:p w14:paraId="239CC2CB" w14:textId="77777777" w:rsidR="001E1DDE" w:rsidRDefault="001E1DDE" w:rsidP="004D6C03">
      <w:pPr>
        <w:pStyle w:val="ParagraphStyle"/>
        <w:spacing w:before="0" w:after="240"/>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03170">
      <w:pPr>
        <w:pStyle w:val="ParagraphBullet"/>
        <w:spacing w:before="0"/>
      </w:pPr>
      <w:r>
        <w:t>Agile &amp; Project Management</w:t>
      </w:r>
    </w:p>
    <w:p w14:paraId="41920F06" w14:textId="49B883E9" w:rsidR="001E1DDE" w:rsidRDefault="001E1DDE" w:rsidP="00103170">
      <w:pPr>
        <w:pStyle w:val="ParagraphBullet"/>
        <w:spacing w:before="0"/>
      </w:pPr>
      <w:r>
        <w:t>Databases</w:t>
      </w:r>
      <w:r w:rsidR="004972D3">
        <w:t xml:space="preserve"> &amp; </w:t>
      </w:r>
      <w:r>
        <w:t>Cloud Fundamentals</w:t>
      </w:r>
    </w:p>
    <w:p w14:paraId="1B572562" w14:textId="11E7CB55" w:rsidR="001E1DDE" w:rsidRDefault="001E1DDE" w:rsidP="00103170">
      <w:pPr>
        <w:pStyle w:val="ParagraphBullet"/>
        <w:spacing w:before="0"/>
      </w:pPr>
      <w:r>
        <w:t xml:space="preserve">Programming </w:t>
      </w:r>
      <w:r w:rsidR="001E6D94">
        <w:t xml:space="preserve">&amp; Testing </w:t>
      </w:r>
      <w:r>
        <w:t>Fundamentals</w:t>
      </w:r>
    </w:p>
    <w:p w14:paraId="71A204B2" w14:textId="518ED392" w:rsidR="001E1DDE" w:rsidRDefault="001E6D94" w:rsidP="00103170">
      <w:pPr>
        <w:pStyle w:val="ParagraphBullet"/>
        <w:spacing w:before="0"/>
      </w:pPr>
      <w:bookmarkStart w:id="1" w:name="_Hlk43900344"/>
      <w:r>
        <w:t>Continuous Integration &amp; Build Tools</w:t>
      </w:r>
    </w:p>
    <w:bookmarkEnd w:id="1"/>
    <w:p w14:paraId="07424347" w14:textId="3A586F91" w:rsidR="00FC1C23" w:rsidRDefault="001E1DDE" w:rsidP="001E1DDE">
      <w:pPr>
        <w:pStyle w:val="ParagraphStyle"/>
      </w:pPr>
      <w:r>
        <w:t xml:space="preserve">The individual project must encapsulate all aspects of the </w:t>
      </w:r>
      <w:proofErr w:type="gramStart"/>
      <w:r>
        <w:t>aforementioned modules</w:t>
      </w:r>
      <w:proofErr w:type="gramEnd"/>
      <w:r w:rsidR="00494722">
        <w:t xml:space="preserve">, to achieve the specification outlined in the </w:t>
      </w:r>
      <w:r w:rsidR="00494722" w:rsidRPr="00494722">
        <w:rPr>
          <w:rFonts w:ascii="Montserrat" w:hAnsi="Montserrat"/>
          <w:b/>
          <w:bCs/>
        </w:rPr>
        <w:t>Domain</w:t>
      </w:r>
      <w:r w:rsidR="00494722">
        <w:rPr>
          <w:b/>
          <w:bCs/>
        </w:rPr>
        <w:t xml:space="preserve"> </w:t>
      </w:r>
      <w:r w:rsidR="00494722">
        <w:t>section below</w:t>
      </w:r>
      <w:r w:rsidR="0031510C">
        <w:t>. H</w:t>
      </w:r>
      <w:r>
        <w:t>owever</w:t>
      </w:r>
      <w:r w:rsidR="0031510C">
        <w:t>,</w:t>
      </w:r>
      <w:r>
        <w:t xml:space="preserve"> creativity is encouraged</w:t>
      </w:r>
      <w:r w:rsidR="00137A23">
        <w:t>,</w:t>
      </w:r>
      <w:r>
        <w:t xml:space="preserve"> </w:t>
      </w:r>
      <w:proofErr w:type="gramStart"/>
      <w:r w:rsidR="00137A23">
        <w:t>provided that</w:t>
      </w:r>
      <w:proofErr w:type="gramEnd"/>
      <w:r>
        <w:t xml:space="preserve"> you meet the minimum requirement</w:t>
      </w:r>
      <w:r w:rsidR="00494722">
        <w:t>s</w:t>
      </w:r>
      <w:r>
        <w:t>.</w:t>
      </w:r>
    </w:p>
    <w:p w14:paraId="1E899580" w14:textId="77777777" w:rsidR="001E1DDE" w:rsidRDefault="001E1DDE" w:rsidP="001E1DDE">
      <w:pPr>
        <w:pStyle w:val="Heading1"/>
      </w:pPr>
      <w:bookmarkStart w:id="2" w:name="_Toc61365486"/>
      <w:r>
        <w:t>Objective</w:t>
      </w:r>
      <w:bookmarkEnd w:id="2"/>
    </w:p>
    <w:p w14:paraId="1F391197" w14:textId="77777777" w:rsidR="001E1DDE" w:rsidRPr="00137A23" w:rsidRDefault="001E1DDE" w:rsidP="001E1DDE">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14:paraId="6B648945" w14:textId="3388C505" w:rsidR="001E1DDE" w:rsidRPr="00494722" w:rsidRDefault="001E1DDE" w:rsidP="00494722">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sidR="00494722">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sidR="00FC0568">
        <w:rPr>
          <w:rFonts w:ascii="Montserrat" w:hAnsi="Montserrat"/>
          <w:b/>
          <w:bCs/>
          <w:color w:val="1F3864" w:themeColor="accent5" w:themeShade="80"/>
        </w:rPr>
        <w:t xml:space="preserve"> – </w:t>
      </w:r>
      <w:r w:rsidR="00494722">
        <w:rPr>
          <w:rFonts w:ascii="Montserrat" w:hAnsi="Montserrat"/>
          <w:b/>
          <w:bCs/>
          <w:color w:val="1F3864" w:themeColor="accent5" w:themeShade="80"/>
        </w:rPr>
        <w:t xml:space="preserve">using </w:t>
      </w:r>
      <w:r w:rsidRPr="00494722">
        <w:rPr>
          <w:rFonts w:ascii="Montserrat" w:hAnsi="Montserrat"/>
          <w:b/>
          <w:bCs/>
          <w:color w:val="1F3864" w:themeColor="accent5" w:themeShade="80"/>
        </w:rPr>
        <w:t xml:space="preserve">supporting tools, </w:t>
      </w:r>
      <w:r w:rsidR="00494722" w:rsidRPr="00494722">
        <w:rPr>
          <w:rFonts w:ascii="Montserrat" w:hAnsi="Montserrat"/>
          <w:b/>
          <w:bCs/>
          <w:color w:val="1F3864" w:themeColor="accent5" w:themeShade="80"/>
        </w:rPr>
        <w:t>methodologies,</w:t>
      </w:r>
      <w:r w:rsidRPr="00494722">
        <w:rPr>
          <w:rFonts w:ascii="Montserrat" w:hAnsi="Montserrat"/>
          <w:b/>
          <w:bCs/>
          <w:color w:val="1F3864" w:themeColor="accent5" w:themeShade="80"/>
        </w:rPr>
        <w:t xml:space="preserve"> and technologies</w:t>
      </w:r>
      <w:r w:rsidR="00FC0568">
        <w:rPr>
          <w:rFonts w:ascii="Montserrat" w:hAnsi="Montserrat"/>
          <w:b/>
          <w:bCs/>
          <w:color w:val="1F3864" w:themeColor="accent5" w:themeShade="80"/>
        </w:rPr>
        <w:t xml:space="preserve"> –</w:t>
      </w:r>
      <w:r w:rsidRPr="00494722">
        <w:rPr>
          <w:rFonts w:ascii="Montserrat" w:hAnsi="Montserrat"/>
          <w:b/>
          <w:bCs/>
          <w:color w:val="1F3864" w:themeColor="accent5" w:themeShade="80"/>
        </w:rPr>
        <w:t xml:space="preserve"> </w:t>
      </w:r>
      <w:r w:rsidR="00FC0568">
        <w:rPr>
          <w:rFonts w:ascii="Montserrat" w:hAnsi="Montserrat"/>
          <w:b/>
          <w:bCs/>
          <w:color w:val="1F3864" w:themeColor="accent5" w:themeShade="80"/>
        </w:rPr>
        <w:t>which</w:t>
      </w:r>
      <w:r w:rsidRPr="00494722">
        <w:rPr>
          <w:rFonts w:ascii="Montserrat" w:hAnsi="Montserrat"/>
          <w:b/>
          <w:bCs/>
          <w:color w:val="1F3864" w:themeColor="accent5" w:themeShade="80"/>
        </w:rPr>
        <w:t xml:space="preserve"> encapsulate</w:t>
      </w:r>
      <w:r w:rsidR="00494722">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14:paraId="2BD98400" w14:textId="581D0330" w:rsidR="00494722" w:rsidRDefault="001E1DDE" w:rsidP="009C5AD3">
      <w:pPr>
        <w:pStyle w:val="ParagraphStyle"/>
      </w:pPr>
      <w:r>
        <w:t xml:space="preserve">Specifically, you are required to create an application using the language from your Programming Fundamentals </w:t>
      </w:r>
      <w:r w:rsidR="004972D3">
        <w:t>week</w:t>
      </w:r>
      <w:r>
        <w:t xml:space="preserve"> which interacts with a </w:t>
      </w:r>
      <w:r w:rsidR="004972D3">
        <w:t>m</w:t>
      </w:r>
      <w:r>
        <w:t xml:space="preserve">anaged </w:t>
      </w:r>
      <w:r w:rsidR="004972D3">
        <w:t>d</w:t>
      </w:r>
      <w:r>
        <w:t xml:space="preserve">atabase. </w:t>
      </w:r>
    </w:p>
    <w:p w14:paraId="44447557" w14:textId="77777777" w:rsidR="00494722" w:rsidRPr="00494722" w:rsidRDefault="00494722" w:rsidP="00494722">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14:paraId="66D65FC0" w14:textId="54BB3072" w:rsidR="000F2423" w:rsidRDefault="001E1DDE" w:rsidP="009C5AD3">
      <w:pPr>
        <w:pStyle w:val="ParagraphStyle"/>
      </w:pPr>
      <w:r>
        <w:t xml:space="preserve">You must plan the approach you will take to complete this project using the design techniques </w:t>
      </w:r>
      <w:r w:rsidR="004972D3">
        <w:t>which you have learned.</w:t>
      </w:r>
      <w:r w:rsidR="00494722">
        <w:t xml:space="preserve"> Your project is also expected to be rigorously tested.</w:t>
      </w:r>
    </w:p>
    <w:p w14:paraId="3F207049" w14:textId="4F975D84" w:rsidR="00FC1C23" w:rsidRDefault="00FC1C23">
      <w:pPr>
        <w:rPr>
          <w:rFonts w:ascii="Krana Fat B" w:eastAsiaTheme="majorEastAsia" w:hAnsi="Krana Fat B" w:cstheme="majorBidi"/>
          <w:color w:val="004050"/>
          <w:sz w:val="40"/>
          <w:szCs w:val="32"/>
        </w:rPr>
      </w:pPr>
      <w:bookmarkStart w:id="3" w:name="_Toc21684952"/>
      <w:r>
        <w:br w:type="page"/>
      </w:r>
    </w:p>
    <w:p w14:paraId="0F7FD0C8" w14:textId="1188909C" w:rsidR="008E0381" w:rsidRDefault="008E0381" w:rsidP="008E0381">
      <w:pPr>
        <w:pStyle w:val="Heading1"/>
        <w:rPr>
          <w:rFonts w:ascii="Segoe UI Light" w:hAnsi="Segoe UI Light"/>
          <w:color w:val="44546A" w:themeColor="text2"/>
        </w:rPr>
      </w:pPr>
      <w:bookmarkStart w:id="4" w:name="_Toc61365487"/>
      <w:r>
        <w:lastRenderedPageBreak/>
        <w:t>Domain</w:t>
      </w:r>
      <w:bookmarkEnd w:id="3"/>
      <w:bookmarkEnd w:id="4"/>
    </w:p>
    <w:p w14:paraId="357949EB" w14:textId="14C61BB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Command</w:t>
      </w:r>
      <w:r w:rsidR="00774D21">
        <w:t>-</w:t>
      </w:r>
      <w:r>
        <w:t>Line Interface</w:t>
      </w:r>
      <w:r w:rsidR="00774D21">
        <w:t xml:space="preserve"> (CLI</w:t>
      </w:r>
      <w:r>
        <w:t>)</w:t>
      </w:r>
      <w:r w:rsidR="00F8135C">
        <w:t xml:space="preserve">. The application </w:t>
      </w:r>
      <w:r w:rsidR="00774D21">
        <w:t xml:space="preserve">required is an </w:t>
      </w:r>
      <w:r w:rsidR="00F8135C">
        <w:t>inventory management system</w:t>
      </w:r>
      <w:r w:rsidR="00774D21">
        <w:t>,</w:t>
      </w:r>
      <w:r w:rsidR="00F8135C">
        <w:t xml:space="preserve"> that </w:t>
      </w:r>
      <w:r>
        <w:t>needs to be able to:</w:t>
      </w:r>
    </w:p>
    <w:p w14:paraId="09159E3B" w14:textId="05ABE377" w:rsidR="008E0381" w:rsidRDefault="008E0381" w:rsidP="008E0381">
      <w:pPr>
        <w:pStyle w:val="ParagraphBullet"/>
      </w:pPr>
      <w:r>
        <w:t>Add a</w:t>
      </w:r>
      <w:r w:rsidR="00046334">
        <w:t xml:space="preserve"> </w:t>
      </w:r>
      <w:r w:rsidR="00046334" w:rsidRPr="002D14FD">
        <w:rPr>
          <w:rFonts w:ascii="Montserrat" w:hAnsi="Montserrat"/>
          <w:b/>
          <w:bCs/>
        </w:rPr>
        <w:t>customer</w:t>
      </w:r>
      <w:r>
        <w:t xml:space="preserve"> to the </w:t>
      </w:r>
      <w:proofErr w:type="gramStart"/>
      <w:r>
        <w:t>system</w:t>
      </w:r>
      <w:proofErr w:type="gramEnd"/>
    </w:p>
    <w:p w14:paraId="1D63F974" w14:textId="6578F6F2" w:rsidR="008E0381" w:rsidRDefault="008E0381" w:rsidP="008E0381">
      <w:pPr>
        <w:pStyle w:val="ParagraphBullet"/>
      </w:pPr>
      <w:r>
        <w:t>View all</w:t>
      </w:r>
      <w:r w:rsidR="00046334">
        <w:t xml:space="preserve"> </w:t>
      </w:r>
      <w:r w:rsidR="00046334" w:rsidRPr="002D14FD">
        <w:rPr>
          <w:rFonts w:ascii="Montserrat" w:hAnsi="Montserrat"/>
          <w:b/>
          <w:bCs/>
        </w:rPr>
        <w:t>customers</w:t>
      </w:r>
      <w:r>
        <w:t xml:space="preserve"> in the </w:t>
      </w:r>
      <w:proofErr w:type="gramStart"/>
      <w:r>
        <w:t>system</w:t>
      </w:r>
      <w:proofErr w:type="gramEnd"/>
    </w:p>
    <w:p w14:paraId="6CA694C7" w14:textId="128F77C5" w:rsidR="009C5AD3" w:rsidRDefault="009C5AD3" w:rsidP="008E0381">
      <w:pPr>
        <w:pStyle w:val="ParagraphBullet"/>
      </w:pPr>
      <w:r>
        <w:t xml:space="preserve">Update a </w:t>
      </w:r>
      <w:r w:rsidRPr="002D14FD">
        <w:rPr>
          <w:rFonts w:ascii="Montserrat" w:hAnsi="Montserrat"/>
          <w:b/>
          <w:bCs/>
        </w:rPr>
        <w:t>customer</w:t>
      </w:r>
      <w:r>
        <w:t xml:space="preserve"> in the </w:t>
      </w:r>
      <w:proofErr w:type="gramStart"/>
      <w:r>
        <w:t>system</w:t>
      </w:r>
      <w:proofErr w:type="gramEnd"/>
    </w:p>
    <w:p w14:paraId="24F26908" w14:textId="4700138A" w:rsidR="009C5AD3" w:rsidRDefault="009C5AD3" w:rsidP="008E0381">
      <w:pPr>
        <w:pStyle w:val="ParagraphBullet"/>
      </w:pPr>
      <w:r>
        <w:t xml:space="preserve">Delete a </w:t>
      </w:r>
      <w:r w:rsidRPr="002D14FD">
        <w:rPr>
          <w:rFonts w:ascii="Montserrat" w:hAnsi="Montserrat"/>
          <w:b/>
          <w:bCs/>
        </w:rPr>
        <w:t>customer</w:t>
      </w:r>
      <w:r>
        <w:t xml:space="preserve"> in the </w:t>
      </w:r>
      <w:proofErr w:type="gramStart"/>
      <w:r>
        <w:t>system</w:t>
      </w:r>
      <w:proofErr w:type="gramEnd"/>
    </w:p>
    <w:p w14:paraId="1F659D93" w14:textId="77777777" w:rsidR="008E0381" w:rsidRDefault="008E0381" w:rsidP="008E0381">
      <w:pPr>
        <w:pStyle w:val="ParagraphBullet"/>
      </w:pPr>
      <w:r>
        <w:t xml:space="preserve">Add an </w:t>
      </w:r>
      <w:r w:rsidRPr="002D14FD">
        <w:rPr>
          <w:rFonts w:ascii="Montserrat" w:hAnsi="Montserrat"/>
          <w:b/>
          <w:bCs/>
        </w:rPr>
        <w:t>item</w:t>
      </w:r>
      <w:r>
        <w:t xml:space="preserve"> to the </w:t>
      </w:r>
      <w:proofErr w:type="gramStart"/>
      <w:r>
        <w:t>system</w:t>
      </w:r>
      <w:proofErr w:type="gramEnd"/>
    </w:p>
    <w:p w14:paraId="185AE05B" w14:textId="1246E758" w:rsidR="008E0381" w:rsidRDefault="008E0381" w:rsidP="008E0381">
      <w:pPr>
        <w:pStyle w:val="ParagraphBullet"/>
      </w:pPr>
      <w:r>
        <w:t xml:space="preserve">View all </w:t>
      </w:r>
      <w:r w:rsidRPr="002D14FD">
        <w:rPr>
          <w:rFonts w:ascii="Montserrat" w:hAnsi="Montserrat"/>
          <w:b/>
          <w:bCs/>
        </w:rPr>
        <w:t>items</w:t>
      </w:r>
      <w:r>
        <w:t xml:space="preserve"> in the </w:t>
      </w:r>
      <w:proofErr w:type="gramStart"/>
      <w:r>
        <w:t>system</w:t>
      </w:r>
      <w:proofErr w:type="gramEnd"/>
    </w:p>
    <w:p w14:paraId="4525D21E" w14:textId="1920772B" w:rsidR="009C5AD3" w:rsidRDefault="009C5AD3" w:rsidP="008E0381">
      <w:pPr>
        <w:pStyle w:val="ParagraphBullet"/>
      </w:pPr>
      <w:r>
        <w:t>Update an</w:t>
      </w:r>
      <w:r w:rsidRPr="009C5AD3">
        <w:rPr>
          <w:b/>
          <w:bCs/>
        </w:rPr>
        <w:t xml:space="preserve"> </w:t>
      </w:r>
      <w:r w:rsidRPr="002D14FD">
        <w:rPr>
          <w:rFonts w:ascii="Montserrat" w:hAnsi="Montserrat"/>
          <w:b/>
          <w:bCs/>
        </w:rPr>
        <w:t>item</w:t>
      </w:r>
      <w:r>
        <w:t xml:space="preserve"> in the </w:t>
      </w:r>
      <w:proofErr w:type="gramStart"/>
      <w:r>
        <w:t>system</w:t>
      </w:r>
      <w:proofErr w:type="gramEnd"/>
    </w:p>
    <w:p w14:paraId="29F78E72" w14:textId="35C2CA7E" w:rsidR="009C5AD3" w:rsidRDefault="009C5AD3" w:rsidP="008E0381">
      <w:pPr>
        <w:pStyle w:val="ParagraphBullet"/>
      </w:pPr>
      <w:r>
        <w:t xml:space="preserve">Delete an </w:t>
      </w:r>
      <w:r w:rsidRPr="002D14FD">
        <w:rPr>
          <w:rFonts w:ascii="Montserrat" w:hAnsi="Montserrat"/>
          <w:b/>
          <w:bCs/>
        </w:rPr>
        <w:t>item</w:t>
      </w:r>
      <w:r>
        <w:t xml:space="preserve"> in the </w:t>
      </w:r>
      <w:proofErr w:type="gramStart"/>
      <w:r>
        <w:t>system</w:t>
      </w:r>
      <w:proofErr w:type="gramEnd"/>
    </w:p>
    <w:p w14:paraId="1DF93C04" w14:textId="2E5326B1" w:rsidR="009C5AD3" w:rsidRDefault="00EA3101" w:rsidP="009C5AD3">
      <w:pPr>
        <w:pStyle w:val="ParagraphBullet"/>
      </w:pPr>
      <w:r>
        <w:t>Create</w:t>
      </w:r>
      <w:r w:rsidR="00897F6F">
        <w:t xml:space="preserve"> </w:t>
      </w:r>
      <w:r w:rsidR="009C5AD3">
        <w:t xml:space="preserve">an </w:t>
      </w:r>
      <w:r w:rsidR="009C5AD3" w:rsidRPr="002D14FD">
        <w:rPr>
          <w:rFonts w:ascii="Montserrat" w:hAnsi="Montserrat"/>
          <w:b/>
          <w:bCs/>
        </w:rPr>
        <w:t>order</w:t>
      </w:r>
      <w:r w:rsidR="009C5AD3">
        <w:t xml:space="preserve"> </w:t>
      </w:r>
      <w:r w:rsidR="00897F6F">
        <w:t xml:space="preserve">in </w:t>
      </w:r>
      <w:r w:rsidR="009C5AD3">
        <w:t xml:space="preserve">the </w:t>
      </w:r>
      <w:proofErr w:type="gramStart"/>
      <w:r w:rsidR="009C5AD3">
        <w:t>system</w:t>
      </w:r>
      <w:proofErr w:type="gramEnd"/>
    </w:p>
    <w:p w14:paraId="4E86A1C7" w14:textId="11EC38FE" w:rsidR="009C5AD3" w:rsidRDefault="009C5AD3" w:rsidP="009C5AD3">
      <w:pPr>
        <w:pStyle w:val="ParagraphBullet"/>
      </w:pPr>
      <w:r>
        <w:t xml:space="preserve">View all </w:t>
      </w:r>
      <w:r w:rsidRPr="002D14FD">
        <w:rPr>
          <w:rFonts w:ascii="Montserrat" w:hAnsi="Montserrat"/>
          <w:b/>
          <w:bCs/>
        </w:rPr>
        <w:t>orders</w:t>
      </w:r>
      <w:r>
        <w:t xml:space="preserve"> in the </w:t>
      </w:r>
      <w:proofErr w:type="gramStart"/>
      <w:r>
        <w:t>system</w:t>
      </w:r>
      <w:proofErr w:type="gramEnd"/>
    </w:p>
    <w:p w14:paraId="1B0F24C8" w14:textId="3594CF8F" w:rsidR="00897F6F" w:rsidRDefault="00897F6F" w:rsidP="009C5AD3">
      <w:pPr>
        <w:pStyle w:val="ParagraphBullet"/>
      </w:pPr>
      <w:r>
        <w:t xml:space="preserve">Delete an </w:t>
      </w:r>
      <w:r w:rsidRPr="002D14FD">
        <w:rPr>
          <w:rFonts w:ascii="Montserrat" w:hAnsi="Montserrat"/>
          <w:b/>
          <w:bCs/>
        </w:rPr>
        <w:t>order</w:t>
      </w:r>
      <w:r>
        <w:t xml:space="preserve"> in the </w:t>
      </w:r>
      <w:proofErr w:type="gramStart"/>
      <w:r>
        <w:t>system</w:t>
      </w:r>
      <w:proofErr w:type="gramEnd"/>
    </w:p>
    <w:p w14:paraId="0B905FC0" w14:textId="6EECEA7A" w:rsidR="00EA3101" w:rsidRDefault="00EA3101" w:rsidP="00EA3101">
      <w:pPr>
        <w:pStyle w:val="ParagraphBullet"/>
      </w:pPr>
      <w:r>
        <w:t xml:space="preserve">Add an </w:t>
      </w:r>
      <w:r w:rsidRPr="002D14FD">
        <w:rPr>
          <w:rFonts w:ascii="Montserrat" w:hAnsi="Montserrat"/>
          <w:b/>
          <w:bCs/>
        </w:rPr>
        <w:t>item</w:t>
      </w:r>
      <w:r>
        <w:t xml:space="preserve"> to an </w:t>
      </w:r>
      <w:proofErr w:type="gramStart"/>
      <w:r w:rsidRPr="002D14FD">
        <w:rPr>
          <w:rFonts w:ascii="Montserrat" w:hAnsi="Montserrat"/>
          <w:b/>
          <w:bCs/>
        </w:rPr>
        <w:t>order</w:t>
      </w:r>
      <w:proofErr w:type="gramEnd"/>
    </w:p>
    <w:p w14:paraId="37A2D2A0" w14:textId="75022907" w:rsidR="00897F6F" w:rsidRDefault="00897F6F" w:rsidP="00897F6F">
      <w:pPr>
        <w:pStyle w:val="ParagraphBullet"/>
      </w:pPr>
      <w:r>
        <w:t xml:space="preserve">Calculate a cost for an </w:t>
      </w:r>
      <w:proofErr w:type="gramStart"/>
      <w:r w:rsidRPr="002D14FD">
        <w:rPr>
          <w:rFonts w:ascii="Montserrat" w:hAnsi="Montserrat"/>
          <w:b/>
          <w:bCs/>
        </w:rPr>
        <w:t>order</w:t>
      </w:r>
      <w:proofErr w:type="gramEnd"/>
    </w:p>
    <w:p w14:paraId="124420A5" w14:textId="2AA2FBEC" w:rsidR="00864ADD" w:rsidRDefault="00897F6F" w:rsidP="00864ADD">
      <w:pPr>
        <w:pStyle w:val="ParagraphBullet"/>
      </w:pPr>
      <w:r>
        <w:t xml:space="preserve">Delete an </w:t>
      </w:r>
      <w:r w:rsidRPr="002D14FD">
        <w:rPr>
          <w:rFonts w:ascii="Montserrat" w:hAnsi="Montserrat"/>
          <w:b/>
          <w:bCs/>
        </w:rPr>
        <w:t>item</w:t>
      </w:r>
      <w:r>
        <w:t xml:space="preserve"> in an </w:t>
      </w:r>
      <w:proofErr w:type="gramStart"/>
      <w:r w:rsidRPr="002D14FD">
        <w:rPr>
          <w:rFonts w:ascii="Montserrat" w:hAnsi="Montserrat"/>
          <w:b/>
          <w:bCs/>
        </w:rPr>
        <w:t>order</w:t>
      </w:r>
      <w:proofErr w:type="gramEnd"/>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68FA7AA9" w:rsidR="008E0381" w:rsidRDefault="008E0381" w:rsidP="008E0381">
      <w:pPr>
        <w:pStyle w:val="ParagraphBullet"/>
      </w:pPr>
      <w:r>
        <w:t xml:space="preserve">A </w:t>
      </w:r>
      <w:r w:rsidR="00046334" w:rsidRPr="002D14FD">
        <w:rPr>
          <w:rFonts w:ascii="Montserrat" w:hAnsi="Montserrat"/>
          <w:b/>
          <w:bCs/>
        </w:rPr>
        <w:t>customer</w:t>
      </w:r>
      <w:r>
        <w:t xml:space="preserve"> needs </w:t>
      </w:r>
      <w:r w:rsidR="00897F6F">
        <w:t xml:space="preserve">to </w:t>
      </w:r>
      <w:r>
        <w:t xml:space="preserve">have a </w:t>
      </w:r>
      <w:proofErr w:type="gramStart"/>
      <w:r>
        <w:t>name</w:t>
      </w:r>
      <w:proofErr w:type="gramEnd"/>
    </w:p>
    <w:p w14:paraId="7869139D" w14:textId="77777777" w:rsidR="00F7341B" w:rsidRDefault="008E0381" w:rsidP="00F7341B">
      <w:pPr>
        <w:pStyle w:val="ParagraphBullet"/>
      </w:pPr>
      <w:r>
        <w:t xml:space="preserve">An </w:t>
      </w:r>
      <w:r w:rsidRPr="002D14FD">
        <w:rPr>
          <w:rFonts w:ascii="Montserrat" w:hAnsi="Montserrat"/>
          <w:b/>
          <w:bCs/>
        </w:rPr>
        <w:t>item</w:t>
      </w:r>
      <w:r>
        <w:t xml:space="preserve"> needs to have a name and a </w:t>
      </w:r>
      <w:proofErr w:type="gramStart"/>
      <w:r>
        <w:t>value</w:t>
      </w:r>
      <w:proofErr w:type="gramEnd"/>
    </w:p>
    <w:p w14:paraId="31C23254" w14:textId="77777777" w:rsidR="00F7341B" w:rsidRDefault="00F7341B" w:rsidP="00F7341B">
      <w:pPr>
        <w:pStyle w:val="ParagraphBullet"/>
      </w:pPr>
      <w:r>
        <w:t xml:space="preserve">An </w:t>
      </w:r>
      <w:r w:rsidRPr="002D14FD">
        <w:rPr>
          <w:rFonts w:ascii="Montserrat" w:hAnsi="Montserrat"/>
          <w:b/>
          <w:bCs/>
        </w:rPr>
        <w:t>order</w:t>
      </w:r>
      <w:r>
        <w:t xml:space="preserve"> needs to have a </w:t>
      </w:r>
      <w:r w:rsidRPr="002D14FD">
        <w:rPr>
          <w:rFonts w:ascii="Montserrat" w:hAnsi="Montserrat"/>
          <w:b/>
          <w:bCs/>
        </w:rPr>
        <w:t>customer</w:t>
      </w:r>
      <w:r>
        <w:t xml:space="preserve"> and contains </w:t>
      </w:r>
      <w:proofErr w:type="gramStart"/>
      <w:r w:rsidRPr="002D14FD">
        <w:rPr>
          <w:rFonts w:ascii="Montserrat" w:hAnsi="Montserrat"/>
          <w:b/>
          <w:bCs/>
        </w:rPr>
        <w:t>items</w:t>
      </w:r>
      <w:proofErr w:type="gramEnd"/>
      <w:r>
        <w:t xml:space="preserve"> </w:t>
      </w:r>
    </w:p>
    <w:p w14:paraId="7C5183F9" w14:textId="6F1A217B" w:rsidR="00EF5D1E" w:rsidRPr="00514B3D" w:rsidRDefault="00F7341B" w:rsidP="00F7341B">
      <w:pPr>
        <w:pStyle w:val="ParagraphBullet"/>
      </w:pPr>
      <w:r>
        <w:t xml:space="preserve">You will need to create an </w:t>
      </w:r>
      <w:proofErr w:type="gramStart"/>
      <w:r>
        <w:t xml:space="preserve">intermediary </w:t>
      </w:r>
      <w:proofErr w:type="spellStart"/>
      <w:r w:rsidRPr="008967F5">
        <w:rPr>
          <w:rFonts w:ascii="Montserrat" w:hAnsi="Montserrat"/>
          <w:b/>
          <w:bCs/>
        </w:rPr>
        <w:t>orders</w:t>
      </w:r>
      <w:proofErr w:type="gramEnd"/>
      <w:r w:rsidRPr="008967F5">
        <w:rPr>
          <w:rFonts w:ascii="Montserrat" w:hAnsi="Montserrat"/>
          <w:b/>
          <w:bCs/>
        </w:rPr>
        <w:t>_items</w:t>
      </w:r>
      <w:proofErr w:type="spellEnd"/>
      <w:r>
        <w:rPr>
          <w:b/>
          <w:bCs/>
        </w:rPr>
        <w:t xml:space="preserve"> </w:t>
      </w:r>
      <w:r>
        <w:t>table to handle the many-to-many relationship</w:t>
      </w:r>
      <w:r w:rsidR="008967F5">
        <w:t>, as MySQL does not natively support this type of relationship.</w:t>
      </w:r>
      <w:r w:rsidR="00EF5D1E">
        <w:br w:type="page"/>
      </w:r>
    </w:p>
    <w:p w14:paraId="136C25E1" w14:textId="4353AE46" w:rsidR="001E1DDE" w:rsidRDefault="008E0381" w:rsidP="008E0381">
      <w:pPr>
        <w:pStyle w:val="Heading1"/>
      </w:pPr>
      <w:bookmarkStart w:id="5" w:name="_Toc61365488"/>
      <w:r>
        <w:lastRenderedPageBreak/>
        <w:t>Scope</w:t>
      </w:r>
      <w:bookmarkEnd w:id="5"/>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6BB04264" w14:textId="1CD94010" w:rsidR="00B76606" w:rsidRDefault="00B76606" w:rsidP="00B76606">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ma</w:t>
      </w:r>
      <w:r w:rsidR="00340FF2">
        <w:rPr>
          <w:rFonts w:ascii="Montserrat" w:hAnsi="Montserrat"/>
          <w:b/>
          <w:bCs/>
        </w:rPr>
        <w:t>in</w:t>
      </w:r>
      <w:r w:rsidRPr="00831E0B">
        <w:rPr>
          <w:rFonts w:ascii="Montserrat" w:hAnsi="Montserrat"/>
          <w:b/>
          <w:bCs/>
        </w:rPr>
        <w:t>/dev/</w:t>
      </w:r>
      <w:r>
        <w:rPr>
          <w:rFonts w:ascii="Montserrat" w:hAnsi="Montserrat"/>
          <w:b/>
          <w:bCs/>
        </w:rPr>
        <w:t xml:space="preserve">multiple </w:t>
      </w:r>
      <w:r w:rsidRPr="00831E0B">
        <w:rPr>
          <w:rFonts w:ascii="Montserrat" w:hAnsi="Montserrat"/>
          <w:b/>
          <w:bCs/>
        </w:rPr>
        <w:t>features</w:t>
      </w:r>
      <w:r>
        <w:t>.</w:t>
      </w:r>
    </w:p>
    <w:p w14:paraId="63EFEA17" w14:textId="77777777" w:rsidR="00B76606" w:rsidRDefault="00B76606" w:rsidP="00B76606">
      <w:pPr>
        <w:pStyle w:val="ParagraphBullet"/>
      </w:pPr>
      <w:r>
        <w:t>A project management board with full expansion on user stories, acceptance criteria and tasks needed to complete the project.</w:t>
      </w:r>
    </w:p>
    <w:p w14:paraId="05F466A0" w14:textId="77777777" w:rsidR="00B76606" w:rsidRDefault="00B76606" w:rsidP="00B76606">
      <w:pPr>
        <w:pStyle w:val="ParagraphBullet"/>
      </w:pPr>
      <w:r>
        <w:t>A risk assessment which outlines the issues and risks faced during the project timeframe.</w:t>
      </w:r>
    </w:p>
    <w:p w14:paraId="2F691A98" w14:textId="63ACDCF0" w:rsidR="008E0381" w:rsidRDefault="008E0381" w:rsidP="009C5AD3">
      <w:pPr>
        <w:pStyle w:val="ParagraphBullet"/>
      </w:pPr>
      <w:r>
        <w:t xml:space="preserve">A relational database used to </w:t>
      </w:r>
      <w:r w:rsidR="00B76606">
        <w:t>persist</w:t>
      </w:r>
      <w:r>
        <w:t xml:space="preserve"> data for the project</w:t>
      </w:r>
      <w:r w:rsidR="004972D3">
        <w:t xml:space="preserve">, containing </w:t>
      </w:r>
      <w:r w:rsidR="00F279AC">
        <w:t xml:space="preserve">the </w:t>
      </w:r>
      <w:r w:rsidR="00F279AC" w:rsidRPr="008A2CB8">
        <w:rPr>
          <w:rFonts w:ascii="Montserrat" w:hAnsi="Montserrat"/>
          <w:b/>
          <w:bCs/>
        </w:rPr>
        <w:t>customers, products, order</w:t>
      </w:r>
      <w:r w:rsidR="008A2CB8" w:rsidRPr="008A2CB8">
        <w:rPr>
          <w:rFonts w:ascii="Montserrat" w:hAnsi="Montserrat"/>
          <w:b/>
          <w:bCs/>
        </w:rPr>
        <w:t xml:space="preserve">s, and </w:t>
      </w:r>
      <w:proofErr w:type="spellStart"/>
      <w:r w:rsidR="008A2CB8" w:rsidRPr="008A2CB8">
        <w:rPr>
          <w:rFonts w:ascii="Montserrat" w:hAnsi="Montserrat"/>
          <w:b/>
          <w:bCs/>
        </w:rPr>
        <w:t>orders_items</w:t>
      </w:r>
      <w:proofErr w:type="spellEnd"/>
      <w:r w:rsidR="00F279AC">
        <w:t xml:space="preserve"> tables</w:t>
      </w:r>
      <w:r w:rsidR="00460534">
        <w:t xml:space="preserve">. </w:t>
      </w:r>
      <w:r w:rsidR="004972D3">
        <w:t>Relationships should be modelled using an ERD.</w:t>
      </w:r>
    </w:p>
    <w:p w14:paraId="6E2DFBAD" w14:textId="74C954F0" w:rsidR="008E0381" w:rsidRDefault="008E0381" w:rsidP="009C5AD3">
      <w:pPr>
        <w:pStyle w:val="ParagraphBullet"/>
      </w:pPr>
      <w:r>
        <w:t>A functional application</w:t>
      </w:r>
      <w:r w:rsidR="008E11CB">
        <w:t xml:space="preserve"> ‘back-end’</w:t>
      </w:r>
      <w:r>
        <w:t xml:space="preserve">, following best practices and design principles, </w:t>
      </w:r>
      <w:r w:rsidR="00E63494">
        <w:t xml:space="preserve">in </w:t>
      </w:r>
      <w:r w:rsidR="001C3DAF">
        <w:t>the</w:t>
      </w:r>
      <w:r w:rsidR="00E63494">
        <w:t xml:space="preserve"> language </w:t>
      </w:r>
      <w:r>
        <w:t>that you have covered during training</w:t>
      </w:r>
      <w:r w:rsidR="001C3DAF">
        <w:t xml:space="preserve">, </w:t>
      </w:r>
      <w:r>
        <w:t>meet</w:t>
      </w:r>
      <w:r w:rsidR="001C3DAF">
        <w:t xml:space="preserve">ing </w:t>
      </w:r>
      <w:r>
        <w:t xml:space="preserve">the requirements set on your </w:t>
      </w:r>
      <w:r w:rsidR="00864ADD">
        <w:t>project management</w:t>
      </w:r>
      <w:r>
        <w:t xml:space="preserve"> </w:t>
      </w:r>
      <w:r w:rsidR="00864ADD">
        <w:t>b</w:t>
      </w:r>
      <w:r>
        <w:t>oard.</w:t>
      </w:r>
    </w:p>
    <w:p w14:paraId="3CE7645A" w14:textId="3D7EFA75" w:rsidR="004972D3" w:rsidRDefault="004972D3" w:rsidP="009C5AD3">
      <w:pPr>
        <w:pStyle w:val="ParagraphBullet"/>
      </w:pPr>
      <w:r>
        <w:t xml:space="preserve">A build of your application, including any dependencies it might need, produced using an integrated build tool. </w:t>
      </w:r>
    </w:p>
    <w:p w14:paraId="751D2078" w14:textId="0D2B4695" w:rsidR="008E0381" w:rsidRDefault="00E63494" w:rsidP="009C5AD3">
      <w:pPr>
        <w:pStyle w:val="ParagraphBullet"/>
      </w:pPr>
      <w:r>
        <w:t xml:space="preserve">Unit </w:t>
      </w:r>
      <w:r w:rsidR="008E0381">
        <w:t xml:space="preserve">tests for validation of the application. You </w:t>
      </w:r>
      <w:r w:rsidR="004972D3">
        <w:t xml:space="preserve">should aim to reach the industry standard of </w:t>
      </w:r>
      <w:r w:rsidR="004972D3" w:rsidRPr="002D14FD">
        <w:rPr>
          <w:rFonts w:ascii="Montserrat" w:hAnsi="Montserrat"/>
          <w:b/>
          <w:bCs/>
        </w:rPr>
        <w:t>80%</w:t>
      </w:r>
      <w:r w:rsidR="004972D3">
        <w:t xml:space="preserve"> </w:t>
      </w:r>
      <w:r w:rsidR="00EA6ED9">
        <w:t>test</w:t>
      </w:r>
      <w:r w:rsidR="004972D3">
        <w:t xml:space="preserve"> coverage</w:t>
      </w:r>
      <w:r w:rsidR="001E6D94">
        <w:t>.</w:t>
      </w:r>
    </w:p>
    <w:p w14:paraId="5C90F36B" w14:textId="77777777" w:rsidR="004972D3" w:rsidRDefault="004972D3" w:rsidP="004972D3">
      <w:pPr>
        <w:pStyle w:val="ParagraphBullet"/>
        <w:numPr>
          <w:ilvl w:val="0"/>
          <w:numId w:val="0"/>
        </w:numPr>
        <w:ind w:left="360"/>
      </w:pPr>
    </w:p>
    <w:p w14:paraId="61F94FF9" w14:textId="3FD7285D" w:rsidR="004972D3" w:rsidRDefault="008E0381" w:rsidP="004972D3">
      <w:pPr>
        <w:pStyle w:val="ParagraphStyle"/>
        <w:jc w:val="center"/>
        <w:rPr>
          <w:rFonts w:ascii="Montserrat" w:hAnsi="Montserrat"/>
          <w:b/>
          <w:bCs/>
          <w:color w:val="1F3864" w:themeColor="accent5" w:themeShade="80"/>
        </w:rPr>
      </w:pPr>
      <w:bookmarkStart w:id="6" w:name="_Hlk41489482"/>
      <w:r w:rsidRPr="004972D3">
        <w:rPr>
          <w:rFonts w:ascii="Montserrat" w:hAnsi="Montserrat"/>
          <w:b/>
          <w:bCs/>
          <w:color w:val="1F3864" w:themeColor="accent5" w:themeShade="80"/>
        </w:rPr>
        <w:t>You should consider the concept of MVP (Minimum Viable Product) as you plan your project</w:t>
      </w:r>
      <w:r w:rsidR="004972D3" w:rsidRPr="004972D3">
        <w:rPr>
          <w:rFonts w:ascii="Montserrat" w:hAnsi="Montserrat"/>
          <w:b/>
          <w:bCs/>
          <w:color w:val="1F3864" w:themeColor="accent5" w:themeShade="80"/>
        </w:rPr>
        <w:t>.</w:t>
      </w:r>
    </w:p>
    <w:p w14:paraId="3C343F1E" w14:textId="77777777" w:rsidR="004972D3" w:rsidRPr="004972D3" w:rsidRDefault="004972D3" w:rsidP="004972D3">
      <w:pPr>
        <w:pStyle w:val="ParagraphStyle"/>
        <w:jc w:val="center"/>
        <w:rPr>
          <w:rFonts w:ascii="Montserrat" w:hAnsi="Montserrat"/>
          <w:b/>
          <w:bCs/>
          <w:color w:val="1F3864" w:themeColor="accent5" w:themeShade="80"/>
        </w:rPr>
      </w:pPr>
    </w:p>
    <w:p w14:paraId="60585372" w14:textId="4A8828C7" w:rsidR="00E63494" w:rsidRPr="004972D3" w:rsidRDefault="00A46E6B" w:rsidP="004972D3">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 xml:space="preserve">Ensure that you </w:t>
      </w:r>
      <w:r w:rsidR="008E0381" w:rsidRPr="004972D3">
        <w:rPr>
          <w:rFonts w:ascii="Montserrat" w:hAnsi="Montserrat"/>
          <w:b/>
          <w:bCs/>
          <w:color w:val="1F3864" w:themeColor="accent5" w:themeShade="80"/>
        </w:rPr>
        <w:t xml:space="preserve">complete </w:t>
      </w:r>
      <w:r w:rsidR="008E0381" w:rsidRPr="00813C6E">
        <w:rPr>
          <w:rFonts w:ascii="Montserrat" w:hAnsi="Montserrat"/>
          <w:b/>
          <w:bCs/>
          <w:color w:val="1F3864" w:themeColor="accent5" w:themeShade="80"/>
          <w:u w:val="single"/>
        </w:rPr>
        <w:t>all</w:t>
      </w:r>
      <w:r w:rsidR="008E0381" w:rsidRPr="004972D3">
        <w:rPr>
          <w:rFonts w:ascii="Montserrat" w:hAnsi="Montserrat"/>
          <w:b/>
          <w:bCs/>
          <w:color w:val="1F3864" w:themeColor="accent5" w:themeShade="80"/>
        </w:rPr>
        <w:t xml:space="preserve"> the requirements above before add</w:t>
      </w:r>
      <w:r>
        <w:rPr>
          <w:rFonts w:ascii="Montserrat" w:hAnsi="Montserrat"/>
          <w:b/>
          <w:bCs/>
          <w:color w:val="1F3864" w:themeColor="accent5" w:themeShade="80"/>
        </w:rPr>
        <w:t>ing</w:t>
      </w:r>
      <w:r w:rsidR="008E0381" w:rsidRPr="004972D3">
        <w:rPr>
          <w:rFonts w:ascii="Montserrat" w:hAnsi="Montserrat"/>
          <w:b/>
          <w:bCs/>
          <w:color w:val="1F3864" w:themeColor="accent5" w:themeShade="80"/>
        </w:rPr>
        <w:t xml:space="preserve"> extra functionality that is not specified above.</w:t>
      </w:r>
    </w:p>
    <w:bookmarkEnd w:id="6"/>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7" w:name="_Toc21684954"/>
      <w:bookmarkStart w:id="8" w:name="_Toc61365489"/>
      <w:r>
        <w:lastRenderedPageBreak/>
        <w:t>Constraints</w:t>
      </w:r>
      <w:bookmarkEnd w:id="7"/>
      <w:bookmarkEnd w:id="8"/>
    </w:p>
    <w:p w14:paraId="30E5B39C" w14:textId="519CDD5C" w:rsidR="00DD5120" w:rsidRDefault="00DD5120" w:rsidP="00DD5120">
      <w:pPr>
        <w:pStyle w:val="ParagraphStyle"/>
      </w:pPr>
      <w:r>
        <w:t>The time constraints for this application will be discussed when this specification has been distributed to you.</w:t>
      </w:r>
    </w:p>
    <w:p w14:paraId="2D8DC06B" w14:textId="77777777" w:rsidR="00DD5120" w:rsidRDefault="00DD5120" w:rsidP="00DD5120">
      <w:pPr>
        <w:pStyle w:val="ParagraphStyle"/>
        <w:spacing w:after="240"/>
      </w:pPr>
      <w:bookmarkStart w:id="9" w:name="_Hlk41494803"/>
      <w:r>
        <w:t xml:space="preserve">The application must also </w:t>
      </w:r>
      <w:r w:rsidRPr="00AA75E8">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bookmarkEnd w:id="9"/>
    <w:p w14:paraId="38207C60" w14:textId="77777777" w:rsidR="004972D3" w:rsidRDefault="004972D3" w:rsidP="004972D3">
      <w:pPr>
        <w:pStyle w:val="ParagraphBullet"/>
        <w:spacing w:before="0"/>
      </w:pPr>
      <w:r w:rsidRPr="002D14FD">
        <w:rPr>
          <w:rFonts w:ascii="Montserrat" w:hAnsi="Montserrat"/>
          <w:b/>
          <w:bCs/>
        </w:rPr>
        <w:t>Version Control System</w:t>
      </w:r>
      <w:r w:rsidRPr="00067776">
        <w:t xml:space="preserve">: </w:t>
      </w:r>
      <w:r>
        <w:t>Git</w:t>
      </w:r>
    </w:p>
    <w:p w14:paraId="515037A1" w14:textId="77777777" w:rsidR="004972D3" w:rsidRPr="00CB079E" w:rsidRDefault="004972D3" w:rsidP="004972D3">
      <w:pPr>
        <w:pStyle w:val="ParagraphBullet"/>
        <w:spacing w:before="0"/>
      </w:pPr>
      <w:r w:rsidRPr="002D14FD">
        <w:rPr>
          <w:rFonts w:ascii="Montserrat" w:hAnsi="Montserrat"/>
          <w:b/>
          <w:bCs/>
        </w:rPr>
        <w:t>Source Code Management</w:t>
      </w:r>
      <w:r>
        <w:rPr>
          <w:b/>
          <w:bCs/>
        </w:rPr>
        <w:t xml:space="preserve">: </w:t>
      </w:r>
      <w:r>
        <w:t>GitHub</w:t>
      </w:r>
    </w:p>
    <w:p w14:paraId="0D7303A4" w14:textId="7C9E3C75" w:rsidR="004972D3" w:rsidRDefault="00DF1C57" w:rsidP="004972D3">
      <w:pPr>
        <w:pStyle w:val="ParagraphBullet"/>
        <w:spacing w:before="0"/>
      </w:pPr>
      <w:r>
        <w:rPr>
          <w:rFonts w:ascii="Montserrat" w:hAnsi="Montserrat"/>
          <w:b/>
          <w:bCs/>
        </w:rPr>
        <w:t>Kanban Board</w:t>
      </w:r>
      <w:r w:rsidR="004972D3">
        <w:t xml:space="preserve">: </w:t>
      </w:r>
      <w:r w:rsidR="00D67AEB">
        <w:t>Jira</w:t>
      </w:r>
    </w:p>
    <w:p w14:paraId="105F707D" w14:textId="3D8D2BD2" w:rsidR="004972D3" w:rsidRDefault="004972D3" w:rsidP="004972D3">
      <w:pPr>
        <w:pStyle w:val="ParagraphBullet"/>
        <w:spacing w:before="0"/>
      </w:pPr>
      <w:r w:rsidRPr="002D14FD">
        <w:rPr>
          <w:rFonts w:ascii="Montserrat" w:hAnsi="Montserrat"/>
          <w:b/>
          <w:bCs/>
        </w:rPr>
        <w:t>Database Management System</w:t>
      </w:r>
      <w:r>
        <w:t xml:space="preserve">: </w:t>
      </w:r>
      <w:r w:rsidR="00DF1C57">
        <w:t>M</w:t>
      </w:r>
      <w:r>
        <w:t>ySQL</w:t>
      </w:r>
      <w:r w:rsidR="00864ADD">
        <w:t xml:space="preserve"> Server</w:t>
      </w:r>
      <w:r w:rsidR="00263EDD">
        <w:t xml:space="preserve"> 5.7+</w:t>
      </w:r>
      <w:r w:rsidR="00DF1C57">
        <w:t xml:space="preserve"> (local or GCP instance)</w:t>
      </w:r>
    </w:p>
    <w:p w14:paraId="386B30F2" w14:textId="77777777" w:rsidR="004972D3" w:rsidRDefault="004972D3" w:rsidP="004972D3">
      <w:pPr>
        <w:pStyle w:val="ParagraphBullet"/>
        <w:spacing w:before="0"/>
      </w:pPr>
      <w:r w:rsidRPr="002D14FD">
        <w:rPr>
          <w:rFonts w:ascii="Montserrat" w:hAnsi="Montserrat"/>
          <w:b/>
          <w:bCs/>
        </w:rPr>
        <w:t>Back-End Programming Language</w:t>
      </w:r>
      <w:r w:rsidRPr="00067776">
        <w:t xml:space="preserve">: </w:t>
      </w:r>
      <w:r>
        <w:t>Java</w:t>
      </w:r>
    </w:p>
    <w:p w14:paraId="137E99FF" w14:textId="5A88AF69" w:rsidR="009761E5" w:rsidRPr="009761E5" w:rsidRDefault="004972D3" w:rsidP="009761E5">
      <w:pPr>
        <w:pStyle w:val="ParagraphBullet"/>
        <w:spacing w:before="0"/>
        <w:rPr>
          <w:b/>
          <w:bCs/>
        </w:rPr>
      </w:pPr>
      <w:r w:rsidRPr="002D14FD">
        <w:rPr>
          <w:rFonts w:ascii="Montserrat" w:hAnsi="Montserrat"/>
          <w:b/>
          <w:bCs/>
        </w:rPr>
        <w:t>Build Tool</w:t>
      </w:r>
      <w:r>
        <w:rPr>
          <w:b/>
          <w:bCs/>
        </w:rPr>
        <w:t xml:space="preserve">: </w:t>
      </w:r>
      <w:r>
        <w:t>Maven</w:t>
      </w:r>
    </w:p>
    <w:p w14:paraId="0B60D629" w14:textId="3B2AF9DD" w:rsidR="001E1DDE" w:rsidRPr="006A7759" w:rsidRDefault="004972D3" w:rsidP="004972D3">
      <w:pPr>
        <w:pStyle w:val="ParagraphBullet"/>
        <w:spacing w:before="0"/>
        <w:rPr>
          <w:b/>
          <w:bCs/>
        </w:rPr>
      </w:pPr>
      <w:r w:rsidRPr="002D14FD">
        <w:rPr>
          <w:rFonts w:ascii="Montserrat" w:hAnsi="Montserrat"/>
          <w:b/>
          <w:bCs/>
        </w:rPr>
        <w:t>Unit Testing</w:t>
      </w:r>
      <w:r>
        <w:rPr>
          <w:b/>
          <w:bCs/>
        </w:rPr>
        <w:t xml:space="preserve">: </w:t>
      </w:r>
      <w:r>
        <w:t>JUnit</w:t>
      </w:r>
    </w:p>
    <w:p w14:paraId="1D04A0A3" w14:textId="77777777" w:rsidR="00067776" w:rsidRDefault="00067776" w:rsidP="00067776">
      <w:pPr>
        <w:pStyle w:val="Heading1"/>
        <w:rPr>
          <w:rFonts w:ascii="Segoe UI Light" w:hAnsi="Segoe UI Light"/>
          <w:color w:val="44546A" w:themeColor="text2"/>
        </w:rPr>
      </w:pPr>
      <w:bookmarkStart w:id="10" w:name="_Toc21684955"/>
      <w:bookmarkStart w:id="11" w:name="_Toc61365490"/>
      <w:r>
        <w:t>Deliverable</w:t>
      </w:r>
      <w:bookmarkEnd w:id="10"/>
      <w:bookmarkEnd w:id="11"/>
    </w:p>
    <w:p w14:paraId="70069229" w14:textId="77777777" w:rsidR="006F490D" w:rsidRDefault="006F490D" w:rsidP="006F490D">
      <w:pPr>
        <w:pStyle w:val="ParagraphStyle"/>
        <w:spacing w:before="0"/>
      </w:pPr>
      <w:bookmarkStart w:id="12" w:name="_Toc21684956"/>
      <w:r>
        <w:t>The final deliverable for this project is the completed application with full documentation around utilisation of supporting tools. This will require a fully functional application.</w:t>
      </w:r>
    </w:p>
    <w:p w14:paraId="47222E76" w14:textId="77777777" w:rsidR="006F490D" w:rsidRDefault="006F490D" w:rsidP="006F490D">
      <w:pPr>
        <w:pStyle w:val="ParagraphStyle"/>
      </w:pPr>
      <w:bookmarkStart w:id="13"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055D34F8" w14:textId="77777777" w:rsidR="006F490D" w:rsidRDefault="006F490D" w:rsidP="006F490D">
      <w:pPr>
        <w:pStyle w:val="ParagraphStyle"/>
      </w:pPr>
      <w:bookmarkStart w:id="14" w:name="_Hlk41491083"/>
      <w:bookmarkStart w:id="15" w:name="_Hlk41491117"/>
      <w:bookmarkEnd w:id="13"/>
      <w:r>
        <w:t>Given the above, you will therefore be required to track your designs and workflow (</w:t>
      </w:r>
      <w:proofErr w:type="gramStart"/>
      <w:r>
        <w:t>e.g.</w:t>
      </w:r>
      <w:proofErr w:type="gramEnd"/>
      <w:r>
        <w:t xml:space="preserve"> through screenshots) throughout the duration of the project, and be able to show how they changed over time.</w:t>
      </w:r>
    </w:p>
    <w:p w14:paraId="63C5C83C" w14:textId="219A75F4" w:rsidR="006F490D" w:rsidRPr="002141A3" w:rsidRDefault="006F490D" w:rsidP="006F490D">
      <w:pPr>
        <w:pStyle w:val="ParagraphStyle"/>
      </w:pPr>
      <w:bookmarkStart w:id="16" w:name="_Hlk41491092"/>
      <w:bookmarkEnd w:id="14"/>
      <w:r>
        <w:t xml:space="preserve">You will be required to utilise the feature-branch model, and to push a working copy of your code to the </w:t>
      </w:r>
      <w:r w:rsidR="006906B7">
        <w:rPr>
          <w:rFonts w:ascii="Montserrat" w:hAnsi="Montserrat"/>
          <w:b/>
          <w:bCs/>
        </w:rPr>
        <w:t>main</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359FA434" w14:textId="77777777" w:rsidR="006F490D" w:rsidRDefault="006F490D" w:rsidP="006F490D">
      <w:pPr>
        <w:pStyle w:val="ParagraphStyle"/>
      </w:pPr>
      <w:r>
        <w:t xml:space="preserve">You will be required to include all supporting documentation for your project within your remote repository at close-of-business (17:30) on the day of presenting your project </w:t>
      </w:r>
      <w:bookmarkEnd w:id="15"/>
      <w:bookmarkEnd w:id="16"/>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2C8E8B80" w14:textId="76AC9506" w:rsidR="00590700" w:rsidRDefault="00590700">
      <w:r>
        <w:br w:type="page"/>
      </w:r>
    </w:p>
    <w:p w14:paraId="10749B91" w14:textId="77777777" w:rsidR="00C57632" w:rsidRDefault="00C57632" w:rsidP="00C57632">
      <w:pPr>
        <w:pStyle w:val="Heading1"/>
      </w:pPr>
      <w:bookmarkStart w:id="17" w:name="_Toc41496498"/>
      <w:bookmarkStart w:id="18" w:name="_Toc41495944"/>
      <w:bookmarkStart w:id="19" w:name="_Hlk41496465"/>
      <w:bookmarkStart w:id="20" w:name="_Toc61365491"/>
      <w:bookmarkEnd w:id="12"/>
      <w:r>
        <w:lastRenderedPageBreak/>
        <w:t>Deliverables Checklist (MVP)</w:t>
      </w:r>
      <w:bookmarkEnd w:id="17"/>
      <w:bookmarkEnd w:id="20"/>
    </w:p>
    <w:p w14:paraId="6480BA74" w14:textId="77777777" w:rsidR="00C57632" w:rsidRDefault="00C57632" w:rsidP="00C57632">
      <w:pPr>
        <w:pStyle w:val="Heading2"/>
      </w:pPr>
      <w:bookmarkStart w:id="21" w:name="_Toc41495939"/>
      <w:bookmarkStart w:id="22" w:name="_Toc41496499"/>
      <w:bookmarkStart w:id="23" w:name="_Toc44500293"/>
      <w:bookmarkStart w:id="24" w:name="_Toc61365492"/>
      <w:r>
        <w:t>Codebase</w:t>
      </w:r>
      <w:bookmarkEnd w:id="21"/>
      <w:bookmarkEnd w:id="22"/>
      <w:bookmarkEnd w:id="23"/>
      <w:bookmarkEnd w:id="24"/>
    </w:p>
    <w:p w14:paraId="411F2E40" w14:textId="77777777" w:rsidR="00BD53C5" w:rsidRDefault="00C57632" w:rsidP="00BD53C5">
      <w:pPr>
        <w:pStyle w:val="ListParagraph"/>
        <w:numPr>
          <w:ilvl w:val="0"/>
          <w:numId w:val="15"/>
        </w:numPr>
        <w:rPr>
          <w:rFonts w:ascii="Montserrat Light" w:hAnsi="Montserrat Light"/>
        </w:rPr>
      </w:pPr>
      <w:r w:rsidRPr="00E1430C">
        <w:rPr>
          <w:rFonts w:ascii="Montserrat Light" w:hAnsi="Montserrat Light"/>
        </w:rPr>
        <w:t xml:space="preserve">CRUD functionality following the </w:t>
      </w:r>
      <w:r w:rsidR="007629E9">
        <w:rPr>
          <w:rFonts w:ascii="Montserrat Light" w:hAnsi="Montserrat Light"/>
        </w:rPr>
        <w:t>E</w:t>
      </w:r>
      <w:r w:rsidRPr="00E1430C">
        <w:rPr>
          <w:rFonts w:ascii="Montserrat Light" w:hAnsi="Montserrat Light"/>
        </w:rPr>
        <w:t xml:space="preserve">nterprise </w:t>
      </w:r>
      <w:r w:rsidR="007629E9">
        <w:rPr>
          <w:rFonts w:ascii="Montserrat Light" w:hAnsi="Montserrat Light"/>
        </w:rPr>
        <w:t>A</w:t>
      </w:r>
      <w:r w:rsidRPr="00E1430C">
        <w:rPr>
          <w:rFonts w:ascii="Montserrat Light" w:hAnsi="Montserrat Light"/>
        </w:rPr>
        <w:t xml:space="preserve">rchitecture </w:t>
      </w:r>
      <w:r w:rsidR="007629E9">
        <w:rPr>
          <w:rFonts w:ascii="Montserrat Light" w:hAnsi="Montserrat Light"/>
        </w:rPr>
        <w:t>M</w:t>
      </w:r>
      <w:r w:rsidRPr="00E1430C">
        <w:rPr>
          <w:rFonts w:ascii="Montserrat Light" w:hAnsi="Montserrat Light"/>
        </w:rPr>
        <w:t>odel</w:t>
      </w:r>
      <w:r w:rsidR="00221F02">
        <w:rPr>
          <w:rFonts w:ascii="Montserrat Light" w:hAnsi="Montserrat Light"/>
        </w:rPr>
        <w:t xml:space="preserve"> for the </w:t>
      </w:r>
      <w:r w:rsidR="00221F02" w:rsidRPr="00221F02">
        <w:rPr>
          <w:rFonts w:ascii="Montserrat" w:hAnsi="Montserrat"/>
          <w:b/>
          <w:bCs/>
        </w:rPr>
        <w:t>customers</w:t>
      </w:r>
      <w:r w:rsidR="00221F02">
        <w:rPr>
          <w:rFonts w:ascii="Montserrat Light" w:hAnsi="Montserrat Light"/>
        </w:rPr>
        <w:t xml:space="preserve">, </w:t>
      </w:r>
      <w:r w:rsidR="00221F02">
        <w:rPr>
          <w:rFonts w:ascii="Montserrat" w:hAnsi="Montserrat"/>
          <w:b/>
          <w:bCs/>
        </w:rPr>
        <w:t>i</w:t>
      </w:r>
      <w:r w:rsidR="00221F02" w:rsidRPr="00221F02">
        <w:rPr>
          <w:rFonts w:ascii="Montserrat" w:hAnsi="Montserrat"/>
          <w:b/>
          <w:bCs/>
        </w:rPr>
        <w:t>tems</w:t>
      </w:r>
      <w:r w:rsidR="00221F02">
        <w:rPr>
          <w:rFonts w:ascii="Montserrat Light" w:hAnsi="Montserrat Light"/>
        </w:rPr>
        <w:t xml:space="preserve">, and </w:t>
      </w:r>
      <w:r w:rsidR="00221F02" w:rsidRPr="00221F02">
        <w:rPr>
          <w:rFonts w:ascii="Montserrat" w:hAnsi="Montserrat"/>
          <w:b/>
          <w:bCs/>
        </w:rPr>
        <w:t>orders</w:t>
      </w:r>
      <w:r w:rsidR="00221F02">
        <w:rPr>
          <w:rFonts w:ascii="Montserrat Light" w:hAnsi="Montserrat Light"/>
        </w:rPr>
        <w:t xml:space="preserve"> </w:t>
      </w:r>
      <w:proofErr w:type="gramStart"/>
      <w:r w:rsidR="00221F02">
        <w:rPr>
          <w:rFonts w:ascii="Montserrat Light" w:hAnsi="Montserrat Light"/>
        </w:rPr>
        <w:t>entities</w:t>
      </w:r>
      <w:proofErr w:type="gramEnd"/>
    </w:p>
    <w:p w14:paraId="64F7A961" w14:textId="598334BF" w:rsidR="002A3B5B" w:rsidRPr="00BD53C5" w:rsidRDefault="00BD53C5" w:rsidP="00BD53C5">
      <w:pPr>
        <w:pStyle w:val="ListParagraph"/>
        <w:numPr>
          <w:ilvl w:val="0"/>
          <w:numId w:val="15"/>
        </w:numPr>
        <w:rPr>
          <w:rFonts w:ascii="Montserrat Light" w:hAnsi="Montserrat Light"/>
        </w:rPr>
      </w:pPr>
      <w:r>
        <w:rPr>
          <w:rFonts w:ascii="Montserrat Light" w:hAnsi="Montserrat Light"/>
        </w:rPr>
        <w:t xml:space="preserve">The project connects via </w:t>
      </w:r>
      <w:r w:rsidR="009A02C7" w:rsidRPr="00BD53C5">
        <w:rPr>
          <w:rFonts w:ascii="Montserrat Light" w:hAnsi="Montserrat Light"/>
        </w:rPr>
        <w:t xml:space="preserve">JDBC to a </w:t>
      </w:r>
      <w:r w:rsidR="00764EC9">
        <w:rPr>
          <w:rFonts w:ascii="Montserrat Light" w:hAnsi="Montserrat Light"/>
        </w:rPr>
        <w:t xml:space="preserve">local or GCP-based </w:t>
      </w:r>
      <w:r w:rsidR="002A3B5B" w:rsidRPr="00BD53C5">
        <w:rPr>
          <w:rFonts w:ascii="Montserrat Light" w:hAnsi="Montserrat Light"/>
        </w:rPr>
        <w:t xml:space="preserve">MySQL </w:t>
      </w:r>
      <w:proofErr w:type="gramStart"/>
      <w:r w:rsidR="002A3B5B" w:rsidRPr="00BD53C5">
        <w:rPr>
          <w:rFonts w:ascii="Montserrat Light" w:hAnsi="Montserrat Light"/>
        </w:rPr>
        <w:t>instance</w:t>
      </w:r>
      <w:proofErr w:type="gramEnd"/>
    </w:p>
    <w:p w14:paraId="2BC0F76F" w14:textId="46E9EF22" w:rsidR="00C57632" w:rsidRDefault="00C57632" w:rsidP="00C57632">
      <w:pPr>
        <w:pStyle w:val="ListParagraph"/>
        <w:numPr>
          <w:ilvl w:val="0"/>
          <w:numId w:val="15"/>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w:t>
      </w:r>
      <w:r w:rsidR="009C418E">
        <w:rPr>
          <w:rFonts w:ascii="Montserrat Light" w:hAnsi="Montserrat Light"/>
        </w:rPr>
        <w:t xml:space="preserve"> </w:t>
      </w:r>
    </w:p>
    <w:p w14:paraId="6B4B2340" w14:textId="2BA0A09F" w:rsidR="00C57632" w:rsidRDefault="00C57632" w:rsidP="00C57632">
      <w:pPr>
        <w:pStyle w:val="ListParagraph"/>
        <w:numPr>
          <w:ilvl w:val="0"/>
          <w:numId w:val="15"/>
        </w:numPr>
        <w:rPr>
          <w:rFonts w:ascii="Montserrat Light" w:hAnsi="Montserrat Light"/>
        </w:rPr>
      </w:pPr>
      <w:r>
        <w:rPr>
          <w:rFonts w:ascii="Montserrat Light" w:hAnsi="Montserrat Light"/>
        </w:rPr>
        <w:t>Adherence to best practice (</w:t>
      </w:r>
      <w:proofErr w:type="gramStart"/>
      <w:r>
        <w:rPr>
          <w:rFonts w:ascii="Montserrat Light" w:hAnsi="Montserrat Light"/>
        </w:rPr>
        <w:t>e.g.</w:t>
      </w:r>
      <w:proofErr w:type="gramEnd"/>
      <w:r>
        <w:rPr>
          <w:rFonts w:ascii="Montserrat Light" w:hAnsi="Montserrat Light"/>
        </w:rPr>
        <w:t xml:space="preserve"> OOP principles, SOLID, refactoring)</w:t>
      </w:r>
    </w:p>
    <w:p w14:paraId="3C944D7B" w14:textId="77777777" w:rsidR="00C57632" w:rsidRPr="00E1430C" w:rsidRDefault="00C57632" w:rsidP="00C57632">
      <w:pPr>
        <w:pStyle w:val="Heading2"/>
      </w:pPr>
      <w:bookmarkStart w:id="25" w:name="_Toc41495940"/>
      <w:bookmarkStart w:id="26" w:name="_Toc41496500"/>
      <w:bookmarkStart w:id="27" w:name="_Toc44500294"/>
      <w:bookmarkStart w:id="28" w:name="_Toc61365493"/>
      <w:r w:rsidRPr="00E1430C">
        <w:t>Testing</w:t>
      </w:r>
      <w:bookmarkEnd w:id="25"/>
      <w:bookmarkEnd w:id="26"/>
      <w:bookmarkEnd w:id="27"/>
      <w:bookmarkEnd w:id="28"/>
    </w:p>
    <w:p w14:paraId="2DA62503" w14:textId="02CEB07F" w:rsidR="00C57632" w:rsidRPr="00E1430C" w:rsidRDefault="00C57632" w:rsidP="00C57632">
      <w:pPr>
        <w:pStyle w:val="ListParagraph"/>
        <w:numPr>
          <w:ilvl w:val="0"/>
          <w:numId w:val="16"/>
        </w:numPr>
        <w:rPr>
          <w:rFonts w:ascii="Montserrat Light" w:hAnsi="Montserrat Light"/>
        </w:rPr>
      </w:pPr>
      <w:r>
        <w:rPr>
          <w:rFonts w:ascii="Montserrat Light" w:hAnsi="Montserrat Light"/>
        </w:rPr>
        <w:t>Unit t</w:t>
      </w:r>
      <w:r w:rsidRPr="00E1430C">
        <w:rPr>
          <w:rFonts w:ascii="Montserrat Light" w:hAnsi="Montserrat Light"/>
        </w:rPr>
        <w:t xml:space="preserve">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2209A">
        <w:rPr>
          <w:rFonts w:ascii="Montserrat Light" w:hAnsi="Montserrat Light"/>
          <w:b/>
          <w:bCs/>
        </w:rPr>
        <w:t xml:space="preserve">folder, </w:t>
      </w:r>
      <w:r>
        <w:rPr>
          <w:rFonts w:ascii="Montserrat Light" w:hAnsi="Montserrat Light"/>
        </w:rPr>
        <w:t xml:space="preserve">aiming for </w:t>
      </w:r>
      <w:r w:rsidRPr="005709B4">
        <w:rPr>
          <w:rFonts w:ascii="Montserrat" w:hAnsi="Montserrat"/>
          <w:b/>
          <w:bCs/>
        </w:rPr>
        <w:t>80%</w:t>
      </w:r>
    </w:p>
    <w:p w14:paraId="59E6B802" w14:textId="77777777" w:rsidR="00C57632" w:rsidRPr="00E1430C" w:rsidRDefault="00C57632" w:rsidP="00C57632">
      <w:pPr>
        <w:pStyle w:val="Heading2"/>
      </w:pPr>
      <w:bookmarkStart w:id="29" w:name="_Toc41495941"/>
      <w:bookmarkStart w:id="30" w:name="_Toc41496501"/>
      <w:bookmarkStart w:id="31" w:name="_Toc44500295"/>
      <w:bookmarkStart w:id="32" w:name="_Toc61365494"/>
      <w:r w:rsidRPr="00E1430C">
        <w:t>Continuous Integration</w:t>
      </w:r>
      <w:bookmarkEnd w:id="29"/>
      <w:bookmarkEnd w:id="30"/>
      <w:bookmarkEnd w:id="31"/>
      <w:bookmarkEnd w:id="32"/>
    </w:p>
    <w:p w14:paraId="032E0F5B" w14:textId="05F5419D" w:rsidR="00C57632" w:rsidRDefault="00C57632" w:rsidP="00C57632">
      <w:pPr>
        <w:pStyle w:val="ListParagraph"/>
        <w:numPr>
          <w:ilvl w:val="0"/>
          <w:numId w:val="17"/>
        </w:numPr>
        <w:rPr>
          <w:rFonts w:ascii="Montserrat Light" w:hAnsi="Montserrat Light"/>
        </w:rPr>
      </w:pPr>
      <w:r w:rsidRPr="00E1430C">
        <w:rPr>
          <w:rFonts w:ascii="Montserrat Light" w:hAnsi="Montserrat Light"/>
        </w:rPr>
        <w:t xml:space="preserve">Git repository utilising the </w:t>
      </w:r>
      <w:r w:rsidR="00F911EE">
        <w:rPr>
          <w:rFonts w:ascii="Montserrat Light" w:hAnsi="Montserrat Light"/>
        </w:rPr>
        <w:t>f</w:t>
      </w:r>
      <w:r w:rsidRPr="00E1430C">
        <w:rPr>
          <w:rFonts w:ascii="Montserrat Light" w:hAnsi="Montserrat Light"/>
        </w:rPr>
        <w:t>eature-</w:t>
      </w:r>
      <w:r w:rsidR="00F911EE">
        <w:rPr>
          <w:rFonts w:ascii="Montserrat Light" w:hAnsi="Montserrat Light"/>
        </w:rPr>
        <w:t>b</w:t>
      </w:r>
      <w:r w:rsidRPr="00E1430C">
        <w:rPr>
          <w:rFonts w:ascii="Montserrat Light" w:hAnsi="Montserrat Light"/>
        </w:rPr>
        <w:t xml:space="preserve">ranch </w:t>
      </w:r>
      <w:proofErr w:type="gramStart"/>
      <w:r w:rsidR="00F911EE">
        <w:rPr>
          <w:rFonts w:ascii="Montserrat Light" w:hAnsi="Montserrat Light"/>
        </w:rPr>
        <w:t>m</w:t>
      </w:r>
      <w:r w:rsidRPr="00E1430C">
        <w:rPr>
          <w:rFonts w:ascii="Montserrat Light" w:hAnsi="Montserrat Light"/>
        </w:rPr>
        <w:t>odel</w:t>
      </w:r>
      <w:proofErr w:type="gramEnd"/>
    </w:p>
    <w:p w14:paraId="633DFCB1" w14:textId="5F4AAA94" w:rsidR="000B78BC" w:rsidRDefault="00565B44" w:rsidP="000B78BC">
      <w:pPr>
        <w:pStyle w:val="ListParagraph"/>
        <w:numPr>
          <w:ilvl w:val="0"/>
          <w:numId w:val="17"/>
        </w:numPr>
        <w:rPr>
          <w:rFonts w:ascii="Montserrat Light" w:hAnsi="Montserrat Light"/>
        </w:rPr>
      </w:pPr>
      <w:r>
        <w:rPr>
          <w:rFonts w:ascii="Montserrat Light" w:hAnsi="Montserrat Light"/>
        </w:rPr>
        <w:t>The</w:t>
      </w:r>
      <w:r w:rsidR="000B78BC">
        <w:rPr>
          <w:rFonts w:ascii="Montserrat Light" w:hAnsi="Montserrat Light"/>
        </w:rPr>
        <w:t xml:space="preserve"> </w:t>
      </w:r>
      <w:r w:rsidR="00FE1BB9" w:rsidRPr="00FE1BB9">
        <w:rPr>
          <w:rFonts w:ascii="Montserrat" w:hAnsi="Montserrat"/>
          <w:b/>
          <w:bCs/>
        </w:rPr>
        <w:t>main</w:t>
      </w:r>
      <w:r w:rsidR="000B78BC">
        <w:rPr>
          <w:rFonts w:ascii="Montserrat Light" w:hAnsi="Montserrat Light"/>
        </w:rPr>
        <w:t xml:space="preserve"> branch must </w:t>
      </w:r>
      <w:proofErr w:type="gramStart"/>
      <w:r w:rsidR="000B78BC">
        <w:rPr>
          <w:rFonts w:ascii="Montserrat Light" w:hAnsi="Montserrat Light"/>
        </w:rPr>
        <w:t>compile</w:t>
      </w:r>
      <w:proofErr w:type="gramEnd"/>
    </w:p>
    <w:p w14:paraId="5A620BB0" w14:textId="7199A47B" w:rsidR="00C70141" w:rsidRPr="000B78BC" w:rsidRDefault="00C70141" w:rsidP="000B78BC">
      <w:pPr>
        <w:pStyle w:val="ListParagraph"/>
        <w:numPr>
          <w:ilvl w:val="0"/>
          <w:numId w:val="17"/>
        </w:numPr>
        <w:rPr>
          <w:rFonts w:ascii="Montserrat Light" w:hAnsi="Montserrat Light"/>
        </w:rPr>
      </w:pPr>
      <w:r>
        <w:rPr>
          <w:rFonts w:ascii="Montserrat Light" w:hAnsi="Montserrat Light"/>
        </w:rPr>
        <w:t xml:space="preserve">A build of the application is present in the root folder of your </w:t>
      </w:r>
      <w:proofErr w:type="spellStart"/>
      <w:r w:rsidR="003777B5">
        <w:rPr>
          <w:rFonts w:ascii="Montserrat Light" w:hAnsi="Montserrat Light"/>
        </w:rPr>
        <w:t>g</w:t>
      </w:r>
      <w:r>
        <w:rPr>
          <w:rFonts w:ascii="Montserrat Light" w:hAnsi="Montserrat Light"/>
        </w:rPr>
        <w:t>it</w:t>
      </w:r>
      <w:proofErr w:type="spellEnd"/>
      <w:r>
        <w:rPr>
          <w:rFonts w:ascii="Montserrat Light" w:hAnsi="Montserrat Light"/>
        </w:rPr>
        <w:t xml:space="preserve"> </w:t>
      </w:r>
      <w:proofErr w:type="gramStart"/>
      <w:r>
        <w:rPr>
          <w:rFonts w:ascii="Montserrat Light" w:hAnsi="Montserrat Light"/>
        </w:rPr>
        <w:t>repo</w:t>
      </w:r>
      <w:proofErr w:type="gramEnd"/>
    </w:p>
    <w:p w14:paraId="055CA4B9" w14:textId="2A97814C" w:rsidR="00C57632" w:rsidRPr="00E1430C" w:rsidRDefault="00C57632" w:rsidP="00C70141">
      <w:pPr>
        <w:pStyle w:val="ListParagraph"/>
        <w:numPr>
          <w:ilvl w:val="1"/>
          <w:numId w:val="17"/>
        </w:numPr>
        <w:rPr>
          <w:rFonts w:ascii="Montserrat Light" w:hAnsi="Montserrat Light"/>
        </w:rPr>
      </w:pPr>
      <w:r w:rsidRPr="00E1430C">
        <w:rPr>
          <w:rFonts w:ascii="Montserrat Light" w:hAnsi="Montserrat Light"/>
        </w:rPr>
        <w:t xml:space="preserve">A </w:t>
      </w:r>
      <w:r w:rsidRPr="009456CE">
        <w:rPr>
          <w:rFonts w:ascii="Montserrat" w:hAnsi="Montserrat"/>
          <w:b/>
          <w:bCs/>
        </w:rPr>
        <w:t>fat .jar</w:t>
      </w:r>
      <w:r w:rsidRPr="00E1430C">
        <w:rPr>
          <w:rFonts w:ascii="Montserrat Light" w:hAnsi="Montserrat Light"/>
        </w:rPr>
        <w:t xml:space="preserve"> </w:t>
      </w:r>
      <w:r w:rsidR="00F75AE3">
        <w:rPr>
          <w:rFonts w:ascii="Montserrat Light" w:hAnsi="Montserrat Light"/>
        </w:rPr>
        <w:t>which can be deployed from the command-</w:t>
      </w:r>
      <w:proofErr w:type="gramStart"/>
      <w:r w:rsidR="00F75AE3">
        <w:rPr>
          <w:rFonts w:ascii="Montserrat Light" w:hAnsi="Montserrat Light"/>
        </w:rPr>
        <w:t>line</w:t>
      </w:r>
      <w:proofErr w:type="gramEnd"/>
    </w:p>
    <w:p w14:paraId="4E280541" w14:textId="77777777" w:rsidR="00C57632" w:rsidRPr="00E1430C" w:rsidRDefault="00C57632" w:rsidP="00C57632">
      <w:pPr>
        <w:pStyle w:val="Heading2"/>
      </w:pPr>
      <w:bookmarkStart w:id="33" w:name="_Toc41495942"/>
      <w:bookmarkStart w:id="34" w:name="_Toc41496502"/>
      <w:bookmarkStart w:id="35" w:name="_Toc44500296"/>
      <w:bookmarkStart w:id="36" w:name="_Toc61365495"/>
      <w:r>
        <w:t xml:space="preserve">Repository &amp; </w:t>
      </w:r>
      <w:r w:rsidRPr="00E1430C">
        <w:t>Documentation</w:t>
      </w:r>
      <w:bookmarkEnd w:id="33"/>
      <w:bookmarkEnd w:id="34"/>
      <w:bookmarkEnd w:id="35"/>
      <w:bookmarkEnd w:id="36"/>
    </w:p>
    <w:p w14:paraId="03EF30DC" w14:textId="77777777" w:rsidR="000D2BAB" w:rsidRPr="00E1430C" w:rsidRDefault="000D2BAB" w:rsidP="000D2BAB">
      <w:pPr>
        <w:pStyle w:val="ListParagraph"/>
        <w:numPr>
          <w:ilvl w:val="0"/>
          <w:numId w:val="18"/>
        </w:numPr>
        <w:rPr>
          <w:rFonts w:ascii="Montserrat Light" w:hAnsi="Montserrat Light"/>
        </w:rPr>
      </w:pPr>
      <w:bookmarkStart w:id="37" w:name="_Toc41495943"/>
      <w:bookmarkStart w:id="38" w:name="_Toc41496503"/>
      <w:bookmarkStart w:id="39" w:name="_Toc44500297"/>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w:t>
      </w:r>
      <w:proofErr w:type="gramStart"/>
      <w:r>
        <w:rPr>
          <w:rFonts w:ascii="Montserrat Light" w:hAnsi="Montserrat Light"/>
        </w:rPr>
        <w:t>methodology</w:t>
      </w:r>
      <w:proofErr w:type="gramEnd"/>
    </w:p>
    <w:p w14:paraId="0A321F4C" w14:textId="77777777" w:rsidR="000D2BAB" w:rsidRPr="00E1430C" w:rsidRDefault="000D2BAB" w:rsidP="000D2BAB">
      <w:pPr>
        <w:pStyle w:val="ListParagraph"/>
        <w:numPr>
          <w:ilvl w:val="0"/>
          <w:numId w:val="18"/>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 xml:space="preserve">working </w:t>
      </w:r>
      <w:r w:rsidRPr="001E4B13">
        <w:rPr>
          <w:rFonts w:ascii="Montserrat" w:hAnsi="Montserrat"/>
          <w:b/>
          <w:bCs/>
        </w:rPr>
        <w:t>.</w:t>
      </w:r>
      <w:proofErr w:type="spellStart"/>
      <w:r w:rsidRPr="001E4B13">
        <w:rPr>
          <w:rFonts w:ascii="Montserrat" w:hAnsi="Montserrat"/>
          <w:b/>
          <w:bCs/>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3FE76300" w14:textId="77777777" w:rsidR="000D2BAB" w:rsidRPr="00E1430C" w:rsidRDefault="000D2BAB" w:rsidP="000D2BAB">
      <w:pPr>
        <w:pStyle w:val="ListParagraph"/>
        <w:numPr>
          <w:ilvl w:val="0"/>
          <w:numId w:val="18"/>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xml:space="preserve">, explaining how to use and test your </w:t>
      </w:r>
      <w:proofErr w:type="gramStart"/>
      <w:r>
        <w:rPr>
          <w:rFonts w:ascii="Montserrat Light" w:hAnsi="Montserrat Light"/>
        </w:rPr>
        <w:t>application</w:t>
      </w:r>
      <w:proofErr w:type="gramEnd"/>
    </w:p>
    <w:p w14:paraId="2ACDE047" w14:textId="77777777" w:rsidR="000D2BAB" w:rsidRPr="001E4B13" w:rsidRDefault="000D2BAB" w:rsidP="000D2BAB">
      <w:pPr>
        <w:pStyle w:val="ListParagraph"/>
        <w:numPr>
          <w:ilvl w:val="0"/>
          <w:numId w:val="18"/>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3721BF23" w14:textId="77777777" w:rsidR="000D2BAB" w:rsidRPr="00E1430C" w:rsidRDefault="000D2BAB" w:rsidP="000D2BAB">
      <w:pPr>
        <w:pStyle w:val="ListParagraph"/>
        <w:numPr>
          <w:ilvl w:val="1"/>
          <w:numId w:val="18"/>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w:t>
      </w:r>
      <w:proofErr w:type="gramStart"/>
      <w:r>
        <w:rPr>
          <w:rFonts w:ascii="Montserrat Light" w:hAnsi="Montserrat Light"/>
        </w:rPr>
        <w:t>format</w:t>
      </w:r>
      <w:proofErr w:type="gramEnd"/>
      <w:r>
        <w:rPr>
          <w:rFonts w:ascii="Montserrat Light" w:hAnsi="Montserrat Light"/>
        </w:rPr>
        <w:t xml:space="preserve"> </w:t>
      </w:r>
    </w:p>
    <w:p w14:paraId="24AE7629" w14:textId="77777777" w:rsidR="000D2BAB" w:rsidRPr="00E1430C" w:rsidRDefault="000D2BAB" w:rsidP="000D2BAB">
      <w:pPr>
        <w:pStyle w:val="ListParagraph"/>
        <w:numPr>
          <w:ilvl w:val="1"/>
          <w:numId w:val="18"/>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53F7D191" w14:textId="77777777" w:rsidR="000D2BAB" w:rsidRPr="001E4B13" w:rsidRDefault="000D2BAB" w:rsidP="000D2BAB">
      <w:pPr>
        <w:pStyle w:val="ListParagraph"/>
        <w:numPr>
          <w:ilvl w:val="1"/>
          <w:numId w:val="18"/>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05BACD1E" w14:textId="144277B1" w:rsidR="00C57632" w:rsidRDefault="00C57632" w:rsidP="00C57632">
      <w:pPr>
        <w:pStyle w:val="Heading2"/>
      </w:pPr>
      <w:bookmarkStart w:id="40" w:name="_Toc61365496"/>
      <w:r>
        <w:t>Presentation Guideline</w:t>
      </w:r>
      <w:bookmarkEnd w:id="37"/>
      <w:bookmarkEnd w:id="38"/>
      <w:r w:rsidR="00F6458C">
        <w:t xml:space="preserve"> (15</w:t>
      </w:r>
      <w:r w:rsidR="00137152">
        <w:t>+5</w:t>
      </w:r>
      <w:r w:rsidR="00F6458C">
        <w:t xml:space="preserve"> mins)</w:t>
      </w:r>
      <w:bookmarkEnd w:id="39"/>
      <w:bookmarkEnd w:id="40"/>
    </w:p>
    <w:p w14:paraId="129B0239" w14:textId="5B133767" w:rsidR="00C57632" w:rsidRDefault="00C57632" w:rsidP="00A31527">
      <w:pPr>
        <w:pStyle w:val="ListParagraph"/>
        <w:numPr>
          <w:ilvl w:val="0"/>
          <w:numId w:val="18"/>
        </w:numPr>
        <w:rPr>
          <w:rFonts w:ascii="Montserrat Light" w:hAnsi="Montserrat Light"/>
        </w:rPr>
      </w:pPr>
      <w:r w:rsidRPr="00306C10">
        <w:rPr>
          <w:rFonts w:ascii="Montserrat" w:hAnsi="Montserrat"/>
          <w:b/>
          <w:bCs/>
        </w:rPr>
        <w:t>Introduction</w:t>
      </w:r>
      <w:r>
        <w:rPr>
          <w:rFonts w:ascii="Montserrat Light" w:hAnsi="Montserrat Light"/>
        </w:rPr>
        <w:t xml:space="preserve">: </w:t>
      </w:r>
      <w:r w:rsidR="007E2F1F">
        <w:rPr>
          <w:rFonts w:ascii="Montserrat Light" w:hAnsi="Montserrat Light"/>
        </w:rPr>
        <w:t xml:space="preserve">Who are you? </w:t>
      </w:r>
      <w:r w:rsidR="001A0BF9">
        <w:rPr>
          <w:rFonts w:ascii="Montserrat Light" w:hAnsi="Montserrat Light"/>
        </w:rPr>
        <w:t xml:space="preserve">How did you approach the </w:t>
      </w:r>
      <w:r>
        <w:rPr>
          <w:rFonts w:ascii="Montserrat Light" w:hAnsi="Montserrat Light"/>
        </w:rPr>
        <w:t>specification</w:t>
      </w:r>
      <w:r w:rsidR="007E2F1F">
        <w:rPr>
          <w:rFonts w:ascii="Montserrat Light" w:hAnsi="Montserrat Light"/>
        </w:rPr>
        <w:t>?</w:t>
      </w:r>
    </w:p>
    <w:p w14:paraId="5FB0FDCD" w14:textId="494F588F"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Consultant</w:t>
      </w:r>
      <w:r w:rsidRPr="00AB1754">
        <w:rPr>
          <w:rFonts w:ascii="Montserrat Light" w:hAnsi="Montserrat Light"/>
          <w:b/>
          <w:bCs/>
        </w:rPr>
        <w:t xml:space="preserve"> </w:t>
      </w:r>
      <w:r w:rsidRPr="00306C10">
        <w:rPr>
          <w:rFonts w:ascii="Montserrat" w:hAnsi="Montserrat"/>
          <w:b/>
          <w:bCs/>
        </w:rPr>
        <w:t>Journey</w:t>
      </w:r>
      <w:r>
        <w:rPr>
          <w:rFonts w:ascii="Montserrat Light" w:hAnsi="Montserrat Light"/>
          <w:b/>
          <w:bCs/>
        </w:rPr>
        <w:t xml:space="preserve">: </w:t>
      </w:r>
      <w:r>
        <w:rPr>
          <w:rFonts w:ascii="Montserrat Light" w:hAnsi="Montserrat Light"/>
        </w:rPr>
        <w:t xml:space="preserve">What technologies have you learned for </w:t>
      </w:r>
      <w:r w:rsidR="00A31527">
        <w:rPr>
          <w:rFonts w:ascii="Montserrat Light" w:hAnsi="Montserrat Light"/>
        </w:rPr>
        <w:t xml:space="preserve">this </w:t>
      </w:r>
      <w:r>
        <w:rPr>
          <w:rFonts w:ascii="Montserrat Light" w:hAnsi="Montserrat Light"/>
        </w:rPr>
        <w:t>project?</w:t>
      </w:r>
    </w:p>
    <w:p w14:paraId="24058B0C" w14:textId="167C67C3"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CI</w:t>
      </w:r>
      <w:r>
        <w:rPr>
          <w:rFonts w:ascii="Montserrat Light" w:hAnsi="Montserrat Light"/>
          <w:b/>
          <w:bCs/>
        </w:rPr>
        <w:t xml:space="preserve">: </w:t>
      </w:r>
      <w:r>
        <w:rPr>
          <w:rFonts w:ascii="Montserrat Light" w:hAnsi="Montserrat Light"/>
        </w:rPr>
        <w:t xml:space="preserve">How did you </w:t>
      </w:r>
      <w:r w:rsidR="00101AB8">
        <w:rPr>
          <w:rFonts w:ascii="Montserrat Light" w:hAnsi="Montserrat Light"/>
        </w:rPr>
        <w:t>approach version control</w:t>
      </w:r>
      <w:r w:rsidR="00D36291">
        <w:rPr>
          <w:rFonts w:ascii="Montserrat Light" w:hAnsi="Montserrat Light"/>
        </w:rPr>
        <w:t>?</w:t>
      </w:r>
    </w:p>
    <w:p w14:paraId="03B42294" w14:textId="59378051"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Testing</w:t>
      </w:r>
      <w:r>
        <w:rPr>
          <w:rFonts w:ascii="Montserrat Light" w:hAnsi="Montserrat Light"/>
        </w:rPr>
        <w:t xml:space="preserve">: </w:t>
      </w:r>
      <w:r w:rsidR="00F07392">
        <w:rPr>
          <w:rFonts w:ascii="Montserrat Light" w:hAnsi="Montserrat Light"/>
        </w:rPr>
        <w:t>What was tested? Show the c</w:t>
      </w:r>
      <w:r>
        <w:rPr>
          <w:rFonts w:ascii="Montserrat Light" w:hAnsi="Montserrat Light"/>
        </w:rPr>
        <w:t>overage</w:t>
      </w:r>
      <w:r w:rsidR="00F07392">
        <w:rPr>
          <w:rFonts w:ascii="Montserrat Light" w:hAnsi="Montserrat Light"/>
        </w:rPr>
        <w:t xml:space="preserve"> of the </w:t>
      </w:r>
      <w:proofErr w:type="spellStart"/>
      <w:r w:rsidR="00F07392" w:rsidRPr="00F07392">
        <w:rPr>
          <w:rFonts w:ascii="Montserrat" w:hAnsi="Montserrat"/>
          <w:b/>
          <w:bCs/>
        </w:rPr>
        <w:t>src</w:t>
      </w:r>
      <w:proofErr w:type="spellEnd"/>
      <w:r w:rsidR="00F07392" w:rsidRPr="00F07392">
        <w:rPr>
          <w:rFonts w:ascii="Montserrat" w:hAnsi="Montserrat"/>
          <w:b/>
          <w:bCs/>
        </w:rPr>
        <w:t>/main/java</w:t>
      </w:r>
      <w:r w:rsidR="00F07392">
        <w:rPr>
          <w:rFonts w:ascii="Montserrat Light" w:hAnsi="Montserrat Light"/>
        </w:rPr>
        <w:t xml:space="preserve"> folder.</w:t>
      </w:r>
    </w:p>
    <w:p w14:paraId="309F4BBA"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6A28EEBE" w14:textId="4A30A93E"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review</w:t>
      </w:r>
      <w:r>
        <w:rPr>
          <w:rFonts w:ascii="Montserrat Light" w:hAnsi="Montserrat Light"/>
          <w:b/>
          <w:bCs/>
        </w:rPr>
        <w:t xml:space="preserve">: </w:t>
      </w:r>
      <w:r>
        <w:rPr>
          <w:rFonts w:ascii="Montserrat Light" w:hAnsi="Montserrat Light"/>
        </w:rPr>
        <w:t>What did you complete?</w:t>
      </w:r>
      <w:r w:rsidR="007E2F1F">
        <w:rPr>
          <w:rFonts w:ascii="Montserrat Light" w:hAnsi="Montserrat Light"/>
        </w:rPr>
        <w:t xml:space="preserve"> What got left behind?</w:t>
      </w:r>
    </w:p>
    <w:p w14:paraId="3F5BD680"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retrospective</w:t>
      </w:r>
      <w:r>
        <w:rPr>
          <w:rFonts w:ascii="Montserrat Light" w:hAnsi="Montserrat Light"/>
          <w:b/>
          <w:bCs/>
        </w:rPr>
        <w:t xml:space="preserve">: </w:t>
      </w:r>
      <w:r>
        <w:rPr>
          <w:rFonts w:ascii="Montserrat Light" w:hAnsi="Montserrat Light"/>
        </w:rPr>
        <w:t>What went well? What could be improved?</w:t>
      </w:r>
    </w:p>
    <w:p w14:paraId="3D465D6F" w14:textId="77777777" w:rsidR="00C57632" w:rsidRPr="00C57632" w:rsidRDefault="00C57632" w:rsidP="00DC55E7">
      <w:pPr>
        <w:pStyle w:val="ListParagraph"/>
        <w:numPr>
          <w:ilvl w:val="0"/>
          <w:numId w:val="18"/>
        </w:numPr>
      </w:pPr>
      <w:r w:rsidRPr="00306C10">
        <w:rPr>
          <w:rFonts w:ascii="Montserrat" w:hAnsi="Montserrat"/>
          <w:b/>
          <w:bCs/>
        </w:rPr>
        <w:t>Conclusion</w:t>
      </w:r>
      <w:r w:rsidRPr="00C57632">
        <w:rPr>
          <w:rFonts w:ascii="Montserrat Light" w:hAnsi="Montserrat Light"/>
          <w:b/>
          <w:bCs/>
        </w:rPr>
        <w:t xml:space="preserve">: </w:t>
      </w:r>
      <w:r>
        <w:rPr>
          <w:rFonts w:ascii="Montserrat Light" w:hAnsi="Montserrat Light"/>
        </w:rPr>
        <w:t>Reflections on the project, future steps, any other relevant info</w:t>
      </w:r>
    </w:p>
    <w:p w14:paraId="17D62417" w14:textId="77777777" w:rsidR="000D7A85" w:rsidRDefault="000D7A85" w:rsidP="000D7A85">
      <w:pPr>
        <w:pStyle w:val="ListParagraph"/>
        <w:numPr>
          <w:ilvl w:val="0"/>
          <w:numId w:val="18"/>
        </w:numPr>
        <w:rPr>
          <w:rFonts w:ascii="Montserrat Light" w:hAnsi="Montserrat Light"/>
        </w:rPr>
      </w:pPr>
      <w:r w:rsidRPr="240CE016">
        <w:rPr>
          <w:rFonts w:ascii="Montserrat Light" w:hAnsi="Montserrat Light"/>
        </w:rPr>
        <w:t xml:space="preserve">Diagrams and/or screenshots used where </w:t>
      </w:r>
      <w:proofErr w:type="gramStart"/>
      <w:r w:rsidRPr="240CE016">
        <w:rPr>
          <w:rFonts w:ascii="Montserrat Light" w:hAnsi="Montserrat Light"/>
        </w:rPr>
        <w:t>appropriate</w:t>
      </w:r>
      <w:proofErr w:type="gramEnd"/>
    </w:p>
    <w:p w14:paraId="1B69414A" w14:textId="0C040036" w:rsidR="008C6170" w:rsidRPr="008C6170" w:rsidRDefault="000D7A85" w:rsidP="008C6170">
      <w:pPr>
        <w:pStyle w:val="ListParagraph"/>
        <w:numPr>
          <w:ilvl w:val="0"/>
          <w:numId w:val="18"/>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 xml:space="preserve">15 </w:t>
      </w:r>
      <w:proofErr w:type="gramStart"/>
      <w:r w:rsidRPr="00867C7B">
        <w:rPr>
          <w:rFonts w:ascii="Montserrat" w:hAnsi="Montserrat"/>
          <w:b/>
          <w:bCs/>
        </w:rPr>
        <w:t>minutes</w:t>
      </w:r>
      <w:proofErr w:type="gramEnd"/>
      <w:r w:rsidR="008C6170">
        <w:rPr>
          <w:rFonts w:ascii="Montserrat" w:hAnsi="Montserrat"/>
          <w:b/>
          <w:bCs/>
        </w:rPr>
        <w:t xml:space="preserve"> </w:t>
      </w:r>
    </w:p>
    <w:p w14:paraId="1088D24A" w14:textId="5FE9DA92" w:rsidR="008C6170" w:rsidRPr="008C6170" w:rsidRDefault="008C6170" w:rsidP="008C6170">
      <w:pPr>
        <w:pStyle w:val="ListParagraph"/>
        <w:numPr>
          <w:ilvl w:val="0"/>
          <w:numId w:val="18"/>
        </w:numPr>
        <w:rPr>
          <w:rFonts w:ascii="Montserrat Light" w:hAnsi="Montserrat Light"/>
        </w:rPr>
      </w:pPr>
      <w:r w:rsidRPr="00306C10">
        <w:rPr>
          <w:rFonts w:ascii="Montserrat" w:hAnsi="Montserrat"/>
          <w:b/>
          <w:bCs/>
        </w:rPr>
        <w:t>Questions</w:t>
      </w:r>
      <w:r w:rsidRPr="00C57632">
        <w:rPr>
          <w:rFonts w:ascii="Montserrat Light" w:hAnsi="Montserrat Light"/>
          <w:b/>
          <w:bCs/>
        </w:rPr>
        <w:t xml:space="preserve">: </w:t>
      </w:r>
      <w:r w:rsidRPr="00C57632">
        <w:rPr>
          <w:rFonts w:ascii="Montserrat Light" w:hAnsi="Montserrat Light"/>
        </w:rPr>
        <w:t>Leave 5 minutes for questions at the end of the presentation</w:t>
      </w:r>
    </w:p>
    <w:p w14:paraId="42411E12" w14:textId="77777777" w:rsidR="00221F02" w:rsidRDefault="00221F02">
      <w:pPr>
        <w:rPr>
          <w:rFonts w:ascii="Krana Fat B" w:eastAsiaTheme="majorEastAsia" w:hAnsi="Krana Fat B" w:cstheme="majorBidi"/>
          <w:color w:val="004050"/>
          <w:sz w:val="40"/>
          <w:szCs w:val="32"/>
        </w:rPr>
      </w:pPr>
      <w:r>
        <w:br w:type="page"/>
      </w:r>
    </w:p>
    <w:p w14:paraId="07BCB71E" w14:textId="77777777" w:rsidR="004137C7" w:rsidRDefault="004137C7" w:rsidP="004137C7">
      <w:pPr>
        <w:pStyle w:val="Heading1"/>
      </w:pPr>
      <w:bookmarkStart w:id="41" w:name="_Toc54085890"/>
      <w:bookmarkStart w:id="42" w:name="_Toc61365497"/>
      <w:bookmarkEnd w:id="18"/>
      <w:bookmarkEnd w:id="19"/>
      <w:r>
        <w:lastRenderedPageBreak/>
        <w:t>Mark Scheme</w:t>
      </w:r>
      <w:bookmarkEnd w:id="41"/>
      <w:bookmarkEnd w:id="42"/>
    </w:p>
    <w:p w14:paraId="6DC9A535" w14:textId="77777777" w:rsidR="004137C7" w:rsidRDefault="004137C7" w:rsidP="004137C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7"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6BD3D2A2" w14:textId="77777777" w:rsidR="004137C7" w:rsidRPr="00BB1986" w:rsidRDefault="004137C7" w:rsidP="004137C7">
      <w:pPr>
        <w:rPr>
          <w:rFonts w:ascii="Montserrat Light" w:hAnsi="Montserrat Light"/>
        </w:rPr>
      </w:pPr>
      <w:r>
        <w:rPr>
          <w:rFonts w:ascii="Montserrat Light" w:hAnsi="Montserrat Light"/>
        </w:rPr>
        <w:t>The skills which this project will evaluate are the following:</w:t>
      </w:r>
    </w:p>
    <w:p w14:paraId="3844939A" w14:textId="77777777" w:rsidR="004137C7" w:rsidRDefault="004137C7" w:rsidP="004137C7">
      <w:pPr>
        <w:pStyle w:val="Heading2"/>
      </w:pPr>
      <w:bookmarkStart w:id="43" w:name="_Toc41496505"/>
      <w:bookmarkStart w:id="44" w:name="_Toc54085891"/>
      <w:bookmarkStart w:id="45" w:name="_Toc61365498"/>
      <w:r>
        <w:t>Programming &amp; Software Development (PROG)</w:t>
      </w:r>
      <w:bookmarkEnd w:id="43"/>
      <w:bookmarkEnd w:id="44"/>
      <w:bookmarkEnd w:id="45"/>
    </w:p>
    <w:p w14:paraId="39DF5370"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4790B705"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15CA11A9" w14:textId="77777777" w:rsidR="004137C7" w:rsidRDefault="004137C7" w:rsidP="004137C7">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14:paraId="041447E1" w14:textId="77777777" w:rsidR="004137C7" w:rsidRDefault="004137C7" w:rsidP="004137C7">
      <w:pPr>
        <w:pStyle w:val="Heading2"/>
      </w:pPr>
      <w:bookmarkStart w:id="46" w:name="_Toc41496506"/>
      <w:bookmarkStart w:id="47" w:name="_Toc54085892"/>
      <w:bookmarkStart w:id="48" w:name="_Toc61365499"/>
      <w:r>
        <w:t>Software Design (SWDN)</w:t>
      </w:r>
      <w:bookmarkEnd w:id="46"/>
      <w:bookmarkEnd w:id="47"/>
      <w:bookmarkEnd w:id="48"/>
    </w:p>
    <w:p w14:paraId="19164128"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05CE5AC6"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587D1D18" w14:textId="77777777" w:rsidR="004137C7" w:rsidRDefault="004137C7" w:rsidP="004137C7">
      <w:pPr>
        <w:pStyle w:val="Heading2"/>
      </w:pPr>
      <w:bookmarkStart w:id="49" w:name="_Toc41495947"/>
      <w:bookmarkStart w:id="50" w:name="_Toc41496507"/>
      <w:bookmarkStart w:id="51" w:name="_Toc54085893"/>
      <w:bookmarkStart w:id="52" w:name="_Toc61365500"/>
      <w:r>
        <w:t>Testing</w:t>
      </w:r>
      <w:bookmarkEnd w:id="49"/>
      <w:r>
        <w:t xml:space="preserve"> (TEST)</w:t>
      </w:r>
      <w:bookmarkEnd w:id="50"/>
      <w:bookmarkEnd w:id="51"/>
      <w:bookmarkEnd w:id="52"/>
    </w:p>
    <w:p w14:paraId="52D20047" w14:textId="77777777" w:rsidR="004137C7" w:rsidRDefault="004137C7" w:rsidP="004137C7">
      <w:pPr>
        <w:pStyle w:val="ParagraphStyle"/>
        <w:numPr>
          <w:ilvl w:val="0"/>
          <w:numId w:val="12"/>
        </w:numPr>
        <w:spacing w:before="0"/>
      </w:pPr>
      <w:r>
        <w:t>Designs test cases and creates test scripts and supporting data.</w:t>
      </w:r>
    </w:p>
    <w:p w14:paraId="5D618679" w14:textId="77777777" w:rsidR="004137C7" w:rsidRDefault="004137C7" w:rsidP="004137C7">
      <w:pPr>
        <w:pStyle w:val="ParagraphStyle"/>
        <w:numPr>
          <w:ilvl w:val="0"/>
          <w:numId w:val="12"/>
        </w:numPr>
        <w:spacing w:before="0" w:after="240"/>
      </w:pPr>
      <w:r>
        <w:t xml:space="preserve">Analyses and reports test activities and results. </w:t>
      </w:r>
    </w:p>
    <w:p w14:paraId="0170B244" w14:textId="77777777" w:rsidR="004137C7" w:rsidRDefault="004137C7" w:rsidP="004137C7">
      <w:pPr>
        <w:pStyle w:val="Heading2"/>
      </w:pPr>
      <w:bookmarkStart w:id="53" w:name="_Toc41495948"/>
      <w:bookmarkStart w:id="54" w:name="_Toc41496508"/>
      <w:bookmarkStart w:id="55" w:name="_Toc54085894"/>
      <w:bookmarkStart w:id="56" w:name="_Toc61365501"/>
      <w:r>
        <w:t>Systems Integration &amp; Build</w:t>
      </w:r>
      <w:bookmarkEnd w:id="53"/>
      <w:r>
        <w:t xml:space="preserve"> (SINT)</w:t>
      </w:r>
      <w:bookmarkEnd w:id="54"/>
      <w:bookmarkEnd w:id="55"/>
      <w:bookmarkEnd w:id="56"/>
    </w:p>
    <w:p w14:paraId="5B739A2B"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CEE37B0"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59DB5EF6" w14:textId="77777777" w:rsidR="004137C7" w:rsidRPr="00E109CD" w:rsidRDefault="004137C7" w:rsidP="004137C7">
      <w:pPr>
        <w:pStyle w:val="ListParagraph"/>
        <w:numPr>
          <w:ilvl w:val="0"/>
          <w:numId w:val="12"/>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4FD6DF4E" w14:textId="77777777" w:rsidR="004137C7" w:rsidRDefault="004137C7" w:rsidP="004137C7">
      <w:pPr>
        <w:pStyle w:val="Heading2"/>
      </w:pPr>
      <w:bookmarkStart w:id="57" w:name="_Toc54085895"/>
      <w:bookmarkStart w:id="58" w:name="_Toc61365502"/>
      <w:r>
        <w:t>Marking Procedure</w:t>
      </w:r>
      <w:bookmarkEnd w:id="57"/>
      <w:bookmarkEnd w:id="58"/>
    </w:p>
    <w:p w14:paraId="0141884F"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4A16F16D"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6D38BB50"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3476D3C4" w14:textId="77777777" w:rsidR="004137C7" w:rsidRPr="00E779B7" w:rsidRDefault="004137C7" w:rsidP="004137C7">
      <w:pPr>
        <w:rPr>
          <w:rFonts w:ascii="Montserrat Light" w:hAnsi="Montserrat Light"/>
          <w:color w:val="auto"/>
        </w:rPr>
        <w:sectPr w:rsidR="004137C7" w:rsidRPr="00E779B7">
          <w:headerReference w:type="default" r:id="rId18"/>
          <w:footerReference w:type="default" r:id="rId19"/>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77777777" w:rsidR="00DD276D" w:rsidRPr="00DD276D" w:rsidRDefault="00DD276D" w:rsidP="00DD276D">
      <w:pPr>
        <w:pStyle w:val="Heading2"/>
      </w:pPr>
    </w:p>
    <w:sectPr w:rsidR="00DD276D" w:rsidRPr="00DD276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94CDC" w14:textId="77777777" w:rsidR="00F37CCB" w:rsidRDefault="00F37CCB" w:rsidP="009B4EED">
      <w:pPr>
        <w:spacing w:after="0" w:line="240" w:lineRule="auto"/>
      </w:pPr>
      <w:r>
        <w:separator/>
      </w:r>
    </w:p>
  </w:endnote>
  <w:endnote w:type="continuationSeparator" w:id="0">
    <w:p w14:paraId="43918CB2" w14:textId="77777777" w:rsidR="00F37CCB" w:rsidRDefault="00F37CCB" w:rsidP="009B4EED">
      <w:pPr>
        <w:spacing w:after="0" w:line="240" w:lineRule="auto"/>
      </w:pPr>
      <w:r>
        <w:continuationSeparator/>
      </w:r>
    </w:p>
  </w:endnote>
  <w:endnote w:type="continuationNotice" w:id="1">
    <w:p w14:paraId="49CF59E2" w14:textId="77777777" w:rsidR="00F37CCB" w:rsidRDefault="00F37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27E49" w14:textId="77777777" w:rsidR="008F5684" w:rsidRDefault="008F5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1E6F4" w14:textId="77777777" w:rsidR="008F5684" w:rsidRDefault="008F5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C872F" w14:textId="77777777" w:rsidR="008F5684" w:rsidRDefault="008F56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7AA6869F" w14:textId="77777777" w:rsidR="004137C7" w:rsidRDefault="004137C7" w:rsidP="00DD276D">
        <w:pPr>
          <w:pStyle w:val="Footer"/>
        </w:pPr>
      </w:p>
      <w:p w14:paraId="6187748D" w14:textId="5BDB9B87" w:rsidR="004137C7" w:rsidRDefault="004137C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w:t>
        </w:r>
        <w:r w:rsidR="008F5684">
          <w:rPr>
            <w:rFonts w:ascii="Montserrat Light" w:hAnsi="Montserrat Light"/>
            <w:noProof/>
            <w:sz w:val="20"/>
          </w:rPr>
          <w:t>IMS</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690E12"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59D56" w14:textId="77777777" w:rsidR="00F37CCB" w:rsidRDefault="00F37CCB" w:rsidP="009B4EED">
      <w:pPr>
        <w:spacing w:after="0" w:line="240" w:lineRule="auto"/>
      </w:pPr>
      <w:r>
        <w:separator/>
      </w:r>
    </w:p>
  </w:footnote>
  <w:footnote w:type="continuationSeparator" w:id="0">
    <w:p w14:paraId="70BA6AFD" w14:textId="77777777" w:rsidR="00F37CCB" w:rsidRDefault="00F37CCB" w:rsidP="009B4EED">
      <w:pPr>
        <w:spacing w:after="0" w:line="240" w:lineRule="auto"/>
      </w:pPr>
      <w:r>
        <w:continuationSeparator/>
      </w:r>
    </w:p>
  </w:footnote>
  <w:footnote w:type="continuationNotice" w:id="1">
    <w:p w14:paraId="424D78E8" w14:textId="77777777" w:rsidR="00F37CCB" w:rsidRDefault="00F37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2AE89" w14:textId="77777777" w:rsidR="008F5684" w:rsidRDefault="008F5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812421" w:rsidRDefault="00812421">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4F3E2" w14:textId="77777777" w:rsidR="008F5684" w:rsidRDefault="008F56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6C8AA" w14:textId="77777777" w:rsidR="004137C7" w:rsidRDefault="004137C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2339E861" wp14:editId="7F94A920">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B5D94"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0529334E" wp14:editId="18A1E26C">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812421" w:rsidRPr="00DD276D" w:rsidRDefault="00812421"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036"/>
    <w:multiLevelType w:val="hybridMultilevel"/>
    <w:tmpl w:val="6596A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9"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1"/>
  </w:num>
  <w:num w:numId="5">
    <w:abstractNumId w:val="16"/>
  </w:num>
  <w:num w:numId="6">
    <w:abstractNumId w:val="8"/>
  </w:num>
  <w:num w:numId="7">
    <w:abstractNumId w:val="2"/>
  </w:num>
  <w:num w:numId="8">
    <w:abstractNumId w:val="15"/>
  </w:num>
  <w:num w:numId="9">
    <w:abstractNumId w:val="14"/>
  </w:num>
  <w:num w:numId="10">
    <w:abstractNumId w:val="6"/>
  </w:num>
  <w:num w:numId="11">
    <w:abstractNumId w:val="0"/>
  </w:num>
  <w:num w:numId="12">
    <w:abstractNumId w:val="1"/>
  </w:num>
  <w:num w:numId="13">
    <w:abstractNumId w:val="9"/>
  </w:num>
  <w:num w:numId="14">
    <w:abstractNumId w:val="12"/>
  </w:num>
  <w:num w:numId="15">
    <w:abstractNumId w:val="5"/>
  </w:num>
  <w:num w:numId="16">
    <w:abstractNumId w:val="13"/>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209A"/>
    <w:rsid w:val="000235FD"/>
    <w:rsid w:val="00032B9F"/>
    <w:rsid w:val="00046334"/>
    <w:rsid w:val="00067776"/>
    <w:rsid w:val="00082030"/>
    <w:rsid w:val="000B5C93"/>
    <w:rsid w:val="000B78BC"/>
    <w:rsid w:val="000D1884"/>
    <w:rsid w:val="000D2BAB"/>
    <w:rsid w:val="000D7A85"/>
    <w:rsid w:val="000F2423"/>
    <w:rsid w:val="00101AB8"/>
    <w:rsid w:val="00103170"/>
    <w:rsid w:val="00137152"/>
    <w:rsid w:val="00137A23"/>
    <w:rsid w:val="00137A65"/>
    <w:rsid w:val="00154E19"/>
    <w:rsid w:val="001619AB"/>
    <w:rsid w:val="001721BA"/>
    <w:rsid w:val="001A0BF9"/>
    <w:rsid w:val="001B4298"/>
    <w:rsid w:val="001C0CA8"/>
    <w:rsid w:val="001C3DAF"/>
    <w:rsid w:val="001C627F"/>
    <w:rsid w:val="001E1DDE"/>
    <w:rsid w:val="001E6D94"/>
    <w:rsid w:val="00216DFD"/>
    <w:rsid w:val="0021768F"/>
    <w:rsid w:val="00221F02"/>
    <w:rsid w:val="0024169A"/>
    <w:rsid w:val="002479C3"/>
    <w:rsid w:val="00261A53"/>
    <w:rsid w:val="002626D5"/>
    <w:rsid w:val="00263EDD"/>
    <w:rsid w:val="00264012"/>
    <w:rsid w:val="002A22BB"/>
    <w:rsid w:val="002A3B5B"/>
    <w:rsid w:val="002C12D1"/>
    <w:rsid w:val="002D14FD"/>
    <w:rsid w:val="002D6046"/>
    <w:rsid w:val="002E458E"/>
    <w:rsid w:val="00306C10"/>
    <w:rsid w:val="0031279F"/>
    <w:rsid w:val="0031510C"/>
    <w:rsid w:val="003367F0"/>
    <w:rsid w:val="00340FF2"/>
    <w:rsid w:val="003576CD"/>
    <w:rsid w:val="00360B75"/>
    <w:rsid w:val="003777B5"/>
    <w:rsid w:val="003832AC"/>
    <w:rsid w:val="0038688E"/>
    <w:rsid w:val="003B68EE"/>
    <w:rsid w:val="003C1057"/>
    <w:rsid w:val="003C3F34"/>
    <w:rsid w:val="003E42E2"/>
    <w:rsid w:val="004137C7"/>
    <w:rsid w:val="00460534"/>
    <w:rsid w:val="0047541A"/>
    <w:rsid w:val="00487C58"/>
    <w:rsid w:val="00494722"/>
    <w:rsid w:val="004972D3"/>
    <w:rsid w:val="004D6C03"/>
    <w:rsid w:val="004F204F"/>
    <w:rsid w:val="00514450"/>
    <w:rsid w:val="00514B3D"/>
    <w:rsid w:val="005326E0"/>
    <w:rsid w:val="00557B52"/>
    <w:rsid w:val="00565B44"/>
    <w:rsid w:val="00577FA8"/>
    <w:rsid w:val="00587952"/>
    <w:rsid w:val="00590700"/>
    <w:rsid w:val="005A5CD6"/>
    <w:rsid w:val="005B6476"/>
    <w:rsid w:val="005C1684"/>
    <w:rsid w:val="005C6DF4"/>
    <w:rsid w:val="005D3FF7"/>
    <w:rsid w:val="005E60A3"/>
    <w:rsid w:val="00620EE7"/>
    <w:rsid w:val="0063369C"/>
    <w:rsid w:val="00664198"/>
    <w:rsid w:val="00671BE8"/>
    <w:rsid w:val="00676B23"/>
    <w:rsid w:val="00683051"/>
    <w:rsid w:val="006906B7"/>
    <w:rsid w:val="00690E12"/>
    <w:rsid w:val="00696BB3"/>
    <w:rsid w:val="006979F6"/>
    <w:rsid w:val="006A4DFD"/>
    <w:rsid w:val="006A7759"/>
    <w:rsid w:val="006B0FD9"/>
    <w:rsid w:val="006D13E3"/>
    <w:rsid w:val="006D34F3"/>
    <w:rsid w:val="006E00C6"/>
    <w:rsid w:val="006F490D"/>
    <w:rsid w:val="00760621"/>
    <w:rsid w:val="00761212"/>
    <w:rsid w:val="007629E9"/>
    <w:rsid w:val="00764EC9"/>
    <w:rsid w:val="00772D7A"/>
    <w:rsid w:val="00774D21"/>
    <w:rsid w:val="007915E1"/>
    <w:rsid w:val="007D570B"/>
    <w:rsid w:val="007E0DAE"/>
    <w:rsid w:val="007E2F1F"/>
    <w:rsid w:val="007F295F"/>
    <w:rsid w:val="007F67B6"/>
    <w:rsid w:val="00812421"/>
    <w:rsid w:val="00813C6E"/>
    <w:rsid w:val="00836156"/>
    <w:rsid w:val="00850A3C"/>
    <w:rsid w:val="008577D1"/>
    <w:rsid w:val="00864ADD"/>
    <w:rsid w:val="00866D53"/>
    <w:rsid w:val="00877F9C"/>
    <w:rsid w:val="00884528"/>
    <w:rsid w:val="008879B3"/>
    <w:rsid w:val="008956C7"/>
    <w:rsid w:val="008967F5"/>
    <w:rsid w:val="00897F6F"/>
    <w:rsid w:val="008A2CB8"/>
    <w:rsid w:val="008C6170"/>
    <w:rsid w:val="008E0381"/>
    <w:rsid w:val="008E11CB"/>
    <w:rsid w:val="008F5684"/>
    <w:rsid w:val="008F74D3"/>
    <w:rsid w:val="0090600E"/>
    <w:rsid w:val="00914D29"/>
    <w:rsid w:val="00922184"/>
    <w:rsid w:val="009456CE"/>
    <w:rsid w:val="009761E5"/>
    <w:rsid w:val="009827D7"/>
    <w:rsid w:val="0098604F"/>
    <w:rsid w:val="009A02C7"/>
    <w:rsid w:val="009B4EED"/>
    <w:rsid w:val="009C418E"/>
    <w:rsid w:val="009C5AD3"/>
    <w:rsid w:val="009E0016"/>
    <w:rsid w:val="009E76ED"/>
    <w:rsid w:val="00A31527"/>
    <w:rsid w:val="00A3296B"/>
    <w:rsid w:val="00A46E6B"/>
    <w:rsid w:val="00A90FE4"/>
    <w:rsid w:val="00AB3176"/>
    <w:rsid w:val="00AB5442"/>
    <w:rsid w:val="00AC63B5"/>
    <w:rsid w:val="00AD0D3B"/>
    <w:rsid w:val="00B13735"/>
    <w:rsid w:val="00B4092C"/>
    <w:rsid w:val="00B42219"/>
    <w:rsid w:val="00B76606"/>
    <w:rsid w:val="00B80353"/>
    <w:rsid w:val="00B9147B"/>
    <w:rsid w:val="00B92B12"/>
    <w:rsid w:val="00BB1986"/>
    <w:rsid w:val="00BB465F"/>
    <w:rsid w:val="00BD53C5"/>
    <w:rsid w:val="00BF5C60"/>
    <w:rsid w:val="00C57632"/>
    <w:rsid w:val="00C57660"/>
    <w:rsid w:val="00C70141"/>
    <w:rsid w:val="00C75F30"/>
    <w:rsid w:val="00C81DEE"/>
    <w:rsid w:val="00CC7995"/>
    <w:rsid w:val="00D36291"/>
    <w:rsid w:val="00D36666"/>
    <w:rsid w:val="00D674D2"/>
    <w:rsid w:val="00D67AEB"/>
    <w:rsid w:val="00D70DE3"/>
    <w:rsid w:val="00DA6130"/>
    <w:rsid w:val="00DD276D"/>
    <w:rsid w:val="00DD5120"/>
    <w:rsid w:val="00DF1C57"/>
    <w:rsid w:val="00E10781"/>
    <w:rsid w:val="00E1449A"/>
    <w:rsid w:val="00E36FC0"/>
    <w:rsid w:val="00E4238E"/>
    <w:rsid w:val="00E53D82"/>
    <w:rsid w:val="00E55847"/>
    <w:rsid w:val="00E56476"/>
    <w:rsid w:val="00E63494"/>
    <w:rsid w:val="00E83194"/>
    <w:rsid w:val="00EA3101"/>
    <w:rsid w:val="00EA6ED9"/>
    <w:rsid w:val="00EB2F85"/>
    <w:rsid w:val="00EC45BD"/>
    <w:rsid w:val="00ED2EE6"/>
    <w:rsid w:val="00EE4127"/>
    <w:rsid w:val="00EF5D1E"/>
    <w:rsid w:val="00F01164"/>
    <w:rsid w:val="00F07392"/>
    <w:rsid w:val="00F2747F"/>
    <w:rsid w:val="00F279AC"/>
    <w:rsid w:val="00F37CCB"/>
    <w:rsid w:val="00F413D1"/>
    <w:rsid w:val="00F52BDE"/>
    <w:rsid w:val="00F6458C"/>
    <w:rsid w:val="00F7341B"/>
    <w:rsid w:val="00F75AE3"/>
    <w:rsid w:val="00F8135C"/>
    <w:rsid w:val="00F911EE"/>
    <w:rsid w:val="00FB241A"/>
    <w:rsid w:val="00FC0568"/>
    <w:rsid w:val="00FC1C23"/>
    <w:rsid w:val="00FC35D2"/>
    <w:rsid w:val="00FD0B2F"/>
    <w:rsid w:val="00FE1BB9"/>
    <w:rsid w:val="00FE5EA2"/>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9C890B3F3751419F5F680A225E8983" ma:contentTypeVersion="9" ma:contentTypeDescription="Create a new document." ma:contentTypeScope="" ma:versionID="f140ba1bcb352ad55a6994f0b6507a24">
  <xsd:schema xmlns:xsd="http://www.w3.org/2001/XMLSchema" xmlns:xs="http://www.w3.org/2001/XMLSchema" xmlns:p="http://schemas.microsoft.com/office/2006/metadata/properties" xmlns:ns2="5cb61287-b1ca-4ee9-8560-841a360c0512" targetNamespace="http://schemas.microsoft.com/office/2006/metadata/properties" ma:root="true" ma:fieldsID="fa0744031001a9be34a79f933ef3ecf9" ns2:_="">
    <xsd:import namespace="5cb61287-b1ca-4ee9-8560-841a360c05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61287-b1ca-4ee9-8560-841a360c0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ABF482-977F-4C7E-A7E2-3AFD44018787}"/>
</file>

<file path=customXml/itemProps3.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customXml/itemProps4.xml><?xml version="1.0" encoding="utf-8"?>
<ds:datastoreItem xmlns:ds="http://schemas.openxmlformats.org/officeDocument/2006/customXml" ds:itemID="{2A20E8CA-F507-4498-89D8-2AA87E062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375</TotalTime>
  <Pages>9</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Johnson, Nicholas</cp:lastModifiedBy>
  <cp:revision>121</cp:revision>
  <dcterms:created xsi:type="dcterms:W3CDTF">2020-04-14T11:46:00Z</dcterms:created>
  <dcterms:modified xsi:type="dcterms:W3CDTF">2021-01-12T17:37:00Z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0x010100549C890B3F3751419F5F680A225E8983</vt:lpwstr>
  </property>
</Properties>
</file>